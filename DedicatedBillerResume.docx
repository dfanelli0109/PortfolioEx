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4680"/>
        <w:gridCol w:w="4680"/>
      </w:tblGrid>
      <w:tr w:rsidR="00D92B95" w14:paraId="399C555B" w14:textId="77777777" w:rsidTr="00B93499">
        <w:trPr>
          <w:trHeight w:val="2250"/>
        </w:trPr>
        <w:tc>
          <w:tcPr>
            <w:tcW w:w="4680" w:type="dxa"/>
            <w:vAlign w:val="bottom"/>
          </w:tcPr>
          <w:p w14:paraId="5BB17BE6" w14:textId="77777777" w:rsidR="00CA7161" w:rsidRPr="00DE10A0" w:rsidRDefault="00395277" w:rsidP="00474D55">
            <w:pPr>
              <w:pStyle w:val="Title"/>
              <w:spacing w:after="120"/>
              <w:rPr>
                <w:rFonts w:ascii="Arial Black" w:hAnsi="Arial Black"/>
                <w:sz w:val="56"/>
              </w:rPr>
            </w:pPr>
            <w:sdt>
              <w:sdtPr>
                <w:rPr>
                  <w:rFonts w:ascii="Arial Black" w:hAnsi="Arial Black"/>
                  <w:sz w:val="56"/>
                </w:rPr>
                <w:alias w:val="Enter first name:"/>
                <w:tag w:val="Enter first name:"/>
                <w:id w:val="1306818671"/>
                <w:placeholder>
                  <w:docPart w:val="1230E31D3D7545E48EF1EAB92A1EC6A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51254D" w:rsidRPr="00DE10A0">
                  <w:rPr>
                    <w:rFonts w:ascii="Arial Black" w:hAnsi="Arial Black"/>
                    <w:sz w:val="56"/>
                  </w:rPr>
                  <w:t>Daniel Fanelli</w:t>
                </w:r>
              </w:sdtContent>
            </w:sdt>
          </w:p>
          <w:p w14:paraId="42EB11C7" w14:textId="77777777" w:rsidR="00CA7161" w:rsidRPr="001B24C0" w:rsidRDefault="00CA7161" w:rsidP="00474D55">
            <w:pPr>
              <w:pStyle w:val="Title"/>
              <w:spacing w:after="120"/>
              <w:rPr>
                <w:rFonts w:ascii="Arial" w:hAnsi="Arial" w:cs="Arial"/>
                <w:sz w:val="28"/>
                <w:szCs w:val="28"/>
              </w:rPr>
            </w:pPr>
          </w:p>
          <w:p w14:paraId="4F15D65C" w14:textId="5D52546E" w:rsidR="00CA7161" w:rsidRPr="00B93499" w:rsidRDefault="00CA7161" w:rsidP="00474D55">
            <w:pPr>
              <w:pStyle w:val="Title"/>
              <w:spacing w:after="120"/>
              <w:rPr>
                <w:b w:val="0"/>
                <w:iCs/>
                <w:sz w:val="24"/>
                <w:szCs w:val="24"/>
              </w:rPr>
            </w:pPr>
            <w:r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 xml:space="preserve">Strong driven, experienced </w:t>
            </w:r>
            <w:r w:rsidR="008F484F"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 xml:space="preserve">professional </w:t>
            </w:r>
            <w:r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 xml:space="preserve">seeking to use </w:t>
            </w:r>
            <w:r w:rsidR="00AB1D84"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 xml:space="preserve">my </w:t>
            </w:r>
            <w:r w:rsidR="00747C70"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>strong skillset</w:t>
            </w:r>
            <w:r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 xml:space="preserve"> </w:t>
            </w:r>
            <w:r w:rsidR="00123139"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>in</w:t>
            </w:r>
            <w:r w:rsidR="00D10540"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 xml:space="preserve"> </w:t>
            </w:r>
            <w:r w:rsidR="00A74687"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 xml:space="preserve">medical billing, </w:t>
            </w:r>
            <w:r w:rsidR="00A07DA3"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>revenue cycle</w:t>
            </w:r>
            <w:r w:rsidR="00A74687"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 xml:space="preserve"> and </w:t>
            </w:r>
            <w:r w:rsidR="00A07DA3"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 xml:space="preserve">claims/data </w:t>
            </w:r>
            <w:r w:rsidR="00A74687"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>analysis</w:t>
            </w:r>
            <w:r w:rsidR="00E02082"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 xml:space="preserve"> towards</w:t>
            </w:r>
            <w:r w:rsidR="00AB1D84"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 xml:space="preserve"> </w:t>
            </w:r>
            <w:r w:rsidR="007600D4"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>continuing a career</w:t>
            </w:r>
            <w:r w:rsidR="00880225"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 xml:space="preserve"> </w:t>
            </w:r>
            <w:r w:rsidR="001B24C0"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>in Healthcare.</w:t>
            </w:r>
          </w:p>
        </w:tc>
        <w:tc>
          <w:tcPr>
            <w:tcW w:w="4680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225"/>
              <w:gridCol w:w="455"/>
            </w:tblGrid>
            <w:tr w:rsidR="00932D92" w:rsidRPr="009D0878" w14:paraId="083B71C4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3CD63D0" w14:textId="4204F426" w:rsidR="004E2970" w:rsidRPr="009D0878" w:rsidRDefault="00395277" w:rsidP="00474D55">
                  <w:pPr>
                    <w:pStyle w:val="ContactInfo"/>
                    <w:spacing w:before="0" w:after="120"/>
                  </w:pPr>
                  <w:sdt>
                    <w:sdtPr>
                      <w:rPr>
                        <w:color w:val="7F7F7F" w:themeColor="text1" w:themeTint="80"/>
                      </w:rPr>
                      <w:alias w:val="Enter address:"/>
                      <w:tag w:val="Enter address:"/>
                      <w:id w:val="966779368"/>
                      <w:placeholder>
                        <w:docPart w:val="13B817F9FFFD4E209D73E69D6148E486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850FA1" w:rsidRPr="005D15BF">
                        <w:rPr>
                          <w:color w:val="7F7F7F" w:themeColor="text1" w:themeTint="80"/>
                        </w:rPr>
                        <w:t>18516 W Turquoise</w:t>
                      </w:r>
                      <w:r w:rsidR="00850FA1" w:rsidRPr="005D15BF">
                        <w:rPr>
                          <w:color w:val="7F7F7F" w:themeColor="text1" w:themeTint="80"/>
                        </w:rPr>
                        <w:br/>
                        <w:t>Waddell, AZ 85355 ·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97AD49D" w14:textId="77777777" w:rsidR="00932D92" w:rsidRPr="009D0878" w:rsidRDefault="00932D92" w:rsidP="00474D55">
                  <w:pPr>
                    <w:pStyle w:val="Icons"/>
                    <w:spacing w:after="120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F5C4BF0" wp14:editId="72DA0F20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B5D37D2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20B16ED" w14:textId="77777777" w:rsidTr="00972024">
              <w:sdt>
                <w:sdtPr>
                  <w:alias w:val="Enter phone:"/>
                  <w:tag w:val="Enter phone:"/>
                  <w:id w:val="-1849400302"/>
                  <w:placeholder>
                    <w:docPart w:val="22742C6AB3834CDC8140848E934157B3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6B8820CD" w14:textId="15E8F3C6" w:rsidR="00932D92" w:rsidRPr="009D0878" w:rsidRDefault="00080651" w:rsidP="00474D55">
                      <w:pPr>
                        <w:pStyle w:val="ContactInfo"/>
                        <w:spacing w:before="0" w:after="120"/>
                      </w:pPr>
                      <w:r>
                        <w:t>(</w:t>
                      </w:r>
                      <w:r w:rsidR="00850FA1">
                        <w:t>916</w:t>
                      </w:r>
                      <w:r>
                        <w:t>)</w:t>
                      </w:r>
                      <w:r w:rsidR="005D15BF">
                        <w:t>742-9702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05F45F1" w14:textId="77777777" w:rsidR="00932D92" w:rsidRPr="009D0878" w:rsidRDefault="00932D92" w:rsidP="00474D55">
                  <w:pPr>
                    <w:pStyle w:val="Icons"/>
                    <w:spacing w:after="120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2832FC5" wp14:editId="6DCC56D4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8D1FBB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9334CE4" w14:textId="77777777" w:rsidTr="00972024">
              <w:sdt>
                <w:sdtPr>
                  <w:alias w:val="Enter email:"/>
                  <w:tag w:val="Enter email:"/>
                  <w:id w:val="-675184368"/>
                  <w:placeholder>
                    <w:docPart w:val="35A1D64D233D483EBC53C9E6A14D703C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3E7B5CE9" w14:textId="77777777" w:rsidR="00932D92" w:rsidRPr="009D0878" w:rsidRDefault="00080651" w:rsidP="00474D55">
                      <w:pPr>
                        <w:pStyle w:val="ContactInfo"/>
                        <w:spacing w:before="0" w:after="120"/>
                      </w:pPr>
                      <w:r>
                        <w:t>Daniel.r.fanellijr@gmail.com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1DA8362E" w14:textId="77777777" w:rsidR="00932D92" w:rsidRPr="009D0878" w:rsidRDefault="007307A3" w:rsidP="00474D55">
                  <w:pPr>
                    <w:pStyle w:val="Icons"/>
                    <w:spacing w:after="12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32C010B" wp14:editId="5A30F0EA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875E6B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6765B7F9" w14:textId="77777777" w:rsidTr="00972024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EB6B87B19AFD4390AD900965B9550B30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01999ED" w14:textId="77777777" w:rsidR="00932D92" w:rsidRPr="009D0878" w:rsidRDefault="00C531A3" w:rsidP="00474D55">
                      <w:pPr>
                        <w:pStyle w:val="ContactInfo"/>
                        <w:spacing w:before="0" w:after="120"/>
                      </w:pPr>
                      <w:r>
                        <w:t>daniel-fanelli-4b186232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1132DD6F" w14:textId="77777777" w:rsidR="00932D92" w:rsidRPr="009D0878" w:rsidRDefault="00932D92" w:rsidP="00474D55">
                  <w:pPr>
                    <w:pStyle w:val="Icons"/>
                    <w:spacing w:after="120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2972CC2" wp14:editId="1C9CC999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166759E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259C1BD" w14:textId="77777777" w:rsidTr="00972024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444FC4B1" w14:textId="77777777" w:rsidR="00932D92" w:rsidRPr="009D0878" w:rsidRDefault="00932D92" w:rsidP="00474D55">
                  <w:pPr>
                    <w:pStyle w:val="ContactInfo"/>
                    <w:spacing w:before="0" w:after="120"/>
                    <w:jc w:val="left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3399018" w14:textId="77777777" w:rsidR="00932D92" w:rsidRPr="009D0878" w:rsidRDefault="00932D92" w:rsidP="00474D55">
                  <w:pPr>
                    <w:pStyle w:val="Icons"/>
                    <w:spacing w:after="120"/>
                  </w:pPr>
                </w:p>
              </w:tc>
            </w:tr>
          </w:tbl>
          <w:p w14:paraId="186A1B0C" w14:textId="77777777" w:rsidR="00D92B95" w:rsidRDefault="00D92B95" w:rsidP="00474D55">
            <w:pPr>
              <w:pStyle w:val="Header"/>
              <w:spacing w:after="120"/>
            </w:pPr>
          </w:p>
        </w:tc>
      </w:tr>
    </w:tbl>
    <w:p w14:paraId="3D834E2A" w14:textId="77777777" w:rsidR="00AD13CB" w:rsidRDefault="00395277" w:rsidP="00474D55">
      <w:pPr>
        <w:pStyle w:val="Heading1"/>
        <w:spacing w:before="0"/>
      </w:pPr>
      <w:sdt>
        <w:sdtPr>
          <w:alias w:val="Skills:"/>
          <w:tag w:val="Skills:"/>
          <w:id w:val="-891506033"/>
          <w:placeholder>
            <w:docPart w:val="5F38360D6CBA467C821F8219E3997C7A"/>
          </w:placeholder>
          <w:temporary/>
          <w:showingPlcHdr/>
          <w15:appearance w15:val="hidden"/>
        </w:sdtPr>
        <w:sdtEndPr/>
        <w:sdtContent>
          <w:r w:rsidR="004937AE" w:rsidRPr="00326C61">
            <w:rPr>
              <w:sz w:val="24"/>
              <w:szCs w:val="24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23D4F182" w14:textId="77777777" w:rsidTr="00564951">
        <w:tc>
          <w:tcPr>
            <w:tcW w:w="4680" w:type="dxa"/>
          </w:tcPr>
          <w:p w14:paraId="715A6D62" w14:textId="77777777" w:rsidR="005B1D68" w:rsidRDefault="00C022BC" w:rsidP="00BC7376">
            <w:pPr>
              <w:pStyle w:val="ListBullet"/>
              <w:numPr>
                <w:ilvl w:val="0"/>
                <w:numId w:val="4"/>
              </w:numPr>
            </w:pPr>
            <w:r>
              <w:t>Revenue Cycle/Account Resolution</w:t>
            </w:r>
          </w:p>
          <w:p w14:paraId="3523376C" w14:textId="564ED5BC" w:rsidR="00752315" w:rsidRDefault="00C022BC" w:rsidP="00BC7376">
            <w:pPr>
              <w:pStyle w:val="ListBullet"/>
              <w:numPr>
                <w:ilvl w:val="0"/>
                <w:numId w:val="4"/>
              </w:numPr>
            </w:pPr>
            <w:r>
              <w:t>ICD 1</w:t>
            </w:r>
            <w:r w:rsidR="00880225">
              <w:t>1</w:t>
            </w:r>
            <w:r>
              <w:t xml:space="preserve"> / </w:t>
            </w:r>
            <w:r w:rsidR="00627197">
              <w:t>CPT</w:t>
            </w:r>
          </w:p>
          <w:p w14:paraId="2311F697" w14:textId="77777777" w:rsidR="00627197" w:rsidRDefault="00627197" w:rsidP="00BC7376">
            <w:pPr>
              <w:pStyle w:val="ListBullet"/>
              <w:numPr>
                <w:ilvl w:val="0"/>
                <w:numId w:val="4"/>
              </w:numPr>
            </w:pPr>
            <w:r>
              <w:t>Microsoft Office &amp; Excel</w:t>
            </w:r>
          </w:p>
          <w:p w14:paraId="032DB5DB" w14:textId="77777777" w:rsidR="00627197" w:rsidRPr="004937AE" w:rsidRDefault="00627197" w:rsidP="00BC7376">
            <w:pPr>
              <w:pStyle w:val="ListBullet"/>
              <w:numPr>
                <w:ilvl w:val="0"/>
                <w:numId w:val="4"/>
              </w:numPr>
            </w:pPr>
            <w:r>
              <w:t>Claims Processing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0BA6527A" w14:textId="77777777" w:rsidR="005B1D68" w:rsidRDefault="00627197" w:rsidP="00BC7376">
            <w:pPr>
              <w:pStyle w:val="ListBullet"/>
            </w:pPr>
            <w:r>
              <w:t>Data Analysis / SQL</w:t>
            </w:r>
          </w:p>
          <w:p w14:paraId="06B6C37B" w14:textId="77777777" w:rsidR="00752315" w:rsidRDefault="00627197" w:rsidP="00BC7376">
            <w:pPr>
              <w:pStyle w:val="ListBullet"/>
            </w:pPr>
            <w:r>
              <w:t>Centricity/Next Gen/Other Software</w:t>
            </w:r>
          </w:p>
          <w:p w14:paraId="2C75EFC9" w14:textId="77777777" w:rsidR="00752315" w:rsidRDefault="00627197" w:rsidP="00BC7376">
            <w:pPr>
              <w:pStyle w:val="ListBullet"/>
            </w:pPr>
            <w:r>
              <w:t>Insurance Follow up</w:t>
            </w:r>
          </w:p>
          <w:p w14:paraId="437CBFC0" w14:textId="77777777" w:rsidR="00627197" w:rsidRPr="004937AE" w:rsidRDefault="00627197" w:rsidP="00BC7376">
            <w:pPr>
              <w:pStyle w:val="ListBullet"/>
            </w:pPr>
            <w:r>
              <w:t>Customer Service</w:t>
            </w:r>
          </w:p>
        </w:tc>
      </w:tr>
    </w:tbl>
    <w:p w14:paraId="3B41CA04" w14:textId="77777777" w:rsidR="005B1D68" w:rsidRDefault="00395277" w:rsidP="00474D55">
      <w:pPr>
        <w:pStyle w:val="Heading1"/>
        <w:spacing w:before="240"/>
      </w:pPr>
      <w:sdt>
        <w:sdtPr>
          <w:alias w:val="Experience:"/>
          <w:tag w:val="Experience:"/>
          <w:id w:val="-898354009"/>
          <w:placeholder>
            <w:docPart w:val="FB0CAA6295C54133929159E2D59F4132"/>
          </w:placeholder>
          <w:temporary/>
          <w:showingPlcHdr/>
          <w15:appearance w15:val="hidden"/>
        </w:sdtPr>
        <w:sdtEndPr/>
        <w:sdtContent>
          <w:r w:rsidR="004937AE" w:rsidRPr="00326C61">
            <w:rPr>
              <w:sz w:val="24"/>
              <w:szCs w:val="24"/>
            </w:rPr>
            <w:t>Experience</w:t>
          </w:r>
        </w:sdtContent>
      </w:sdt>
    </w:p>
    <w:p w14:paraId="1604A822" w14:textId="2B70BBF2" w:rsidR="00D413F9" w:rsidRPr="00474D55" w:rsidRDefault="00627197" w:rsidP="00D413F9">
      <w:pPr>
        <w:pStyle w:val="Heading3"/>
        <w:rPr>
          <w:sz w:val="20"/>
          <w:szCs w:val="20"/>
        </w:rPr>
      </w:pPr>
      <w:r w:rsidRPr="00474D55">
        <w:rPr>
          <w:sz w:val="20"/>
          <w:szCs w:val="20"/>
        </w:rPr>
        <w:t>3/2018</w:t>
      </w:r>
      <w:r w:rsidR="00D413F9" w:rsidRPr="00474D55">
        <w:rPr>
          <w:sz w:val="20"/>
          <w:szCs w:val="20"/>
        </w:rPr>
        <w:t xml:space="preserve"> </w:t>
      </w:r>
      <w:r w:rsidRPr="00474D55">
        <w:rPr>
          <w:sz w:val="20"/>
          <w:szCs w:val="20"/>
        </w:rPr>
        <w:t>TO 4/2019</w:t>
      </w:r>
    </w:p>
    <w:p w14:paraId="4BB2D5ED" w14:textId="4C8584ED" w:rsidR="00D413F9" w:rsidRPr="00474D55" w:rsidRDefault="00D1421A" w:rsidP="00513EFC">
      <w:pPr>
        <w:pStyle w:val="Heading2"/>
        <w:rPr>
          <w:sz w:val="20"/>
          <w:szCs w:val="20"/>
        </w:rPr>
      </w:pPr>
      <w:r w:rsidRPr="00474D55">
        <w:rPr>
          <w:sz w:val="20"/>
          <w:szCs w:val="20"/>
        </w:rPr>
        <w:t>Claims A</w:t>
      </w:r>
      <w:r w:rsidR="00DB2BFE">
        <w:rPr>
          <w:sz w:val="20"/>
          <w:szCs w:val="20"/>
        </w:rPr>
        <w:t>nalyst I</w:t>
      </w:r>
      <w:r w:rsidR="00E03F71" w:rsidRPr="00474D55">
        <w:rPr>
          <w:sz w:val="20"/>
          <w:szCs w:val="20"/>
        </w:rPr>
        <w:t xml:space="preserve"> </w:t>
      </w:r>
      <w:r w:rsidR="0095272C" w:rsidRPr="00474D55">
        <w:rPr>
          <w:sz w:val="20"/>
          <w:szCs w:val="20"/>
        </w:rPr>
        <w:t>/</w:t>
      </w:r>
      <w:r w:rsidR="005A4A49" w:rsidRPr="00474D55">
        <w:rPr>
          <w:sz w:val="20"/>
          <w:szCs w:val="20"/>
        </w:rPr>
        <w:t xml:space="preserve"> </w:t>
      </w:r>
      <w:r w:rsidR="00F815A8">
        <w:rPr>
          <w:rStyle w:val="Emphasis"/>
          <w:sz w:val="20"/>
          <w:szCs w:val="20"/>
        </w:rPr>
        <w:t>Vivant Health - R</w:t>
      </w:r>
      <w:r w:rsidRPr="00474D55">
        <w:rPr>
          <w:rStyle w:val="Emphasis"/>
          <w:sz w:val="20"/>
          <w:szCs w:val="20"/>
        </w:rPr>
        <w:t>iver City Medical Group – Sacramento, CA</w:t>
      </w:r>
    </w:p>
    <w:p w14:paraId="26C5BA11" w14:textId="77777777" w:rsidR="0051254D" w:rsidRDefault="0051254D" w:rsidP="0051254D">
      <w:pPr>
        <w:pStyle w:val="ListParagraph"/>
        <w:numPr>
          <w:ilvl w:val="0"/>
          <w:numId w:val="16"/>
        </w:numPr>
      </w:pPr>
      <w:r>
        <w:t xml:space="preserve">Processed claims for payment following guidelines, ran eligibility, reviewed claim for accuracy, </w:t>
      </w:r>
    </w:p>
    <w:p w14:paraId="0A7FF745" w14:textId="77777777" w:rsidR="0051254D" w:rsidRDefault="0051254D" w:rsidP="0051254D">
      <w:pPr>
        <w:pStyle w:val="ListParagraph"/>
        <w:numPr>
          <w:ilvl w:val="0"/>
          <w:numId w:val="16"/>
        </w:numPr>
      </w:pPr>
      <w:r>
        <w:t>Worked special projects, and reviewed call tickets.</w:t>
      </w:r>
    </w:p>
    <w:p w14:paraId="6A3DC46A" w14:textId="77777777" w:rsidR="00D413F9" w:rsidRDefault="0051254D" w:rsidP="0051254D">
      <w:pPr>
        <w:pStyle w:val="ListParagraph"/>
        <w:numPr>
          <w:ilvl w:val="0"/>
          <w:numId w:val="16"/>
        </w:numPr>
      </w:pPr>
      <w:r>
        <w:t xml:space="preserve">Proactive in providing feedback to resolve </w:t>
      </w:r>
      <w:r w:rsidR="00DE10A0">
        <w:t xml:space="preserve">current </w:t>
      </w:r>
      <w:r>
        <w:t>issues affecting the processing of claims.</w:t>
      </w:r>
    </w:p>
    <w:p w14:paraId="5EA5191B" w14:textId="541DB40C" w:rsidR="00627197" w:rsidRPr="00474D55" w:rsidRDefault="00774986" w:rsidP="00627197">
      <w:pPr>
        <w:pStyle w:val="Heading3"/>
        <w:rPr>
          <w:sz w:val="20"/>
          <w:szCs w:val="20"/>
        </w:rPr>
      </w:pPr>
      <w:r>
        <w:rPr>
          <w:sz w:val="20"/>
          <w:szCs w:val="20"/>
        </w:rPr>
        <w:t>12/2017</w:t>
      </w:r>
      <w:r w:rsidR="00627197" w:rsidRPr="00474D55">
        <w:rPr>
          <w:sz w:val="20"/>
          <w:szCs w:val="20"/>
        </w:rPr>
        <w:t xml:space="preserve"> TO </w:t>
      </w:r>
      <w:r w:rsidR="0028173D">
        <w:rPr>
          <w:sz w:val="20"/>
          <w:szCs w:val="20"/>
        </w:rPr>
        <w:t>03/2018</w:t>
      </w:r>
    </w:p>
    <w:p w14:paraId="7EC111A6" w14:textId="77777777" w:rsidR="00627197" w:rsidRPr="00474D55" w:rsidRDefault="00627197" w:rsidP="00627197">
      <w:pPr>
        <w:pStyle w:val="Heading2"/>
        <w:rPr>
          <w:sz w:val="20"/>
          <w:szCs w:val="20"/>
        </w:rPr>
      </w:pPr>
      <w:r w:rsidRPr="00474D55">
        <w:rPr>
          <w:sz w:val="20"/>
          <w:szCs w:val="20"/>
        </w:rPr>
        <w:t xml:space="preserve">Claims Examiner / </w:t>
      </w:r>
      <w:proofErr w:type="spellStart"/>
      <w:r w:rsidRPr="00474D55">
        <w:rPr>
          <w:rStyle w:val="Emphasis"/>
          <w:sz w:val="20"/>
          <w:szCs w:val="20"/>
        </w:rPr>
        <w:t>Lancesoft</w:t>
      </w:r>
      <w:proofErr w:type="spellEnd"/>
      <w:r w:rsidRPr="00474D55">
        <w:rPr>
          <w:rStyle w:val="Emphasis"/>
          <w:sz w:val="20"/>
          <w:szCs w:val="20"/>
        </w:rPr>
        <w:t>, Inc. – Rancho Cordova, CA</w:t>
      </w:r>
    </w:p>
    <w:p w14:paraId="4FCEFC46" w14:textId="77777777" w:rsidR="00C531A3" w:rsidRDefault="00C531A3" w:rsidP="00C531A3">
      <w:pPr>
        <w:pStyle w:val="Heading2"/>
        <w:numPr>
          <w:ilvl w:val="0"/>
          <w:numId w:val="21"/>
        </w:numP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</w:pPr>
      <w:r w:rsidRPr="00C531A3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>Performed medical billing tasks including patient account support, posting charges and payments.</w:t>
      </w:r>
    </w:p>
    <w:p w14:paraId="52B0E3B8" w14:textId="77777777" w:rsidR="00C531A3" w:rsidRDefault="00C531A3" w:rsidP="00C531A3">
      <w:pPr>
        <w:pStyle w:val="Heading2"/>
        <w:numPr>
          <w:ilvl w:val="0"/>
          <w:numId w:val="21"/>
        </w:numP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</w:pPr>
      <w:r w:rsidRPr="00C531A3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>Reduced outstanding AR patient and insurance balances.</w:t>
      </w:r>
    </w:p>
    <w:p w14:paraId="671CDEF6" w14:textId="77777777" w:rsidR="00C531A3" w:rsidRPr="00C531A3" w:rsidRDefault="00C531A3" w:rsidP="00C531A3">
      <w:pPr>
        <w:pStyle w:val="Heading2"/>
        <w:ind w:left="720"/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</w:pPr>
    </w:p>
    <w:p w14:paraId="59A26A64" w14:textId="71966FF9" w:rsidR="00627197" w:rsidRPr="00474D55" w:rsidRDefault="008069B7" w:rsidP="00C531A3">
      <w:pPr>
        <w:pStyle w:val="Heading3"/>
        <w:rPr>
          <w:sz w:val="20"/>
          <w:szCs w:val="20"/>
        </w:rPr>
      </w:pPr>
      <w:r>
        <w:rPr>
          <w:sz w:val="20"/>
          <w:szCs w:val="20"/>
        </w:rPr>
        <w:t>5/</w:t>
      </w:r>
      <w:r w:rsidR="00F651E2">
        <w:rPr>
          <w:sz w:val="20"/>
          <w:szCs w:val="20"/>
        </w:rPr>
        <w:t>2016-3/2017</w:t>
      </w:r>
    </w:p>
    <w:p w14:paraId="46D8752A" w14:textId="77777777" w:rsidR="00627197" w:rsidRPr="00474D55" w:rsidRDefault="00627197" w:rsidP="00627197">
      <w:pPr>
        <w:pStyle w:val="Heading2"/>
        <w:rPr>
          <w:sz w:val="20"/>
          <w:szCs w:val="20"/>
        </w:rPr>
      </w:pPr>
      <w:r w:rsidRPr="00474D55">
        <w:rPr>
          <w:sz w:val="20"/>
          <w:szCs w:val="20"/>
        </w:rPr>
        <w:t xml:space="preserve">Account Resolution Specialist / </w:t>
      </w:r>
      <w:r w:rsidRPr="00474D55">
        <w:rPr>
          <w:rStyle w:val="Emphasis"/>
          <w:sz w:val="20"/>
          <w:szCs w:val="20"/>
        </w:rPr>
        <w:t>HEI – Phoenix, AZ</w:t>
      </w:r>
    </w:p>
    <w:p w14:paraId="7913A93E" w14:textId="13F590A7" w:rsidR="0051254D" w:rsidRPr="00C531A3" w:rsidRDefault="0051254D" w:rsidP="00C531A3">
      <w:pPr>
        <w:pStyle w:val="ListParagraph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51254D">
        <w:rPr>
          <w:rFonts w:ascii="Calibri" w:hAnsi="Calibri" w:cs="Calibri"/>
          <w:sz w:val="20"/>
          <w:szCs w:val="20"/>
        </w:rPr>
        <w:t>Reduced outstanding AR patient and insurance balances</w:t>
      </w:r>
      <w:r w:rsidR="00C531A3">
        <w:rPr>
          <w:rFonts w:ascii="Calibri" w:hAnsi="Calibri" w:cs="Calibri"/>
          <w:sz w:val="20"/>
          <w:szCs w:val="20"/>
        </w:rPr>
        <w:t>, f</w:t>
      </w:r>
      <w:r w:rsidR="00C531A3" w:rsidRPr="0051254D">
        <w:rPr>
          <w:rFonts w:ascii="Calibri" w:hAnsi="Calibri" w:cs="Calibri"/>
          <w:sz w:val="20"/>
          <w:szCs w:val="20"/>
        </w:rPr>
        <w:t>ollowed up on the processing of claims with insurance</w:t>
      </w:r>
      <w:r w:rsidR="00C531A3">
        <w:rPr>
          <w:rFonts w:ascii="Calibri" w:hAnsi="Calibri" w:cs="Calibri"/>
          <w:sz w:val="20"/>
          <w:szCs w:val="20"/>
        </w:rPr>
        <w:t>,</w:t>
      </w:r>
      <w:r w:rsidR="00F651E2">
        <w:rPr>
          <w:rFonts w:ascii="Calibri" w:hAnsi="Calibri" w:cs="Calibri"/>
          <w:sz w:val="20"/>
          <w:szCs w:val="20"/>
        </w:rPr>
        <w:t xml:space="preserve"> </w:t>
      </w:r>
      <w:r w:rsidR="00C531A3" w:rsidRPr="0051254D">
        <w:rPr>
          <w:rFonts w:ascii="Calibri" w:hAnsi="Calibri" w:cs="Calibri"/>
          <w:sz w:val="20"/>
          <w:szCs w:val="20"/>
        </w:rPr>
        <w:t>and ensured all accounts were resolved in a</w:t>
      </w:r>
      <w:r w:rsidR="00C531A3">
        <w:rPr>
          <w:rFonts w:ascii="Calibri" w:hAnsi="Calibri" w:cs="Calibri"/>
          <w:sz w:val="20"/>
          <w:szCs w:val="20"/>
        </w:rPr>
        <w:t xml:space="preserve"> </w:t>
      </w:r>
      <w:r w:rsidR="00C531A3" w:rsidRPr="0051254D">
        <w:rPr>
          <w:rFonts w:ascii="Calibri" w:hAnsi="Calibri" w:cs="Calibri"/>
          <w:sz w:val="20"/>
          <w:szCs w:val="20"/>
        </w:rPr>
        <w:t>timely manner.</w:t>
      </w:r>
    </w:p>
    <w:p w14:paraId="02509954" w14:textId="4A8A9108" w:rsidR="0051254D" w:rsidRDefault="0051254D" w:rsidP="0051254D">
      <w:pPr>
        <w:pStyle w:val="ListParagraph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51254D">
        <w:rPr>
          <w:rFonts w:ascii="Calibri" w:hAnsi="Calibri" w:cs="Calibri"/>
          <w:sz w:val="20"/>
          <w:szCs w:val="20"/>
        </w:rPr>
        <w:t>Successfully Became HFMA CRCR Certified in October 2016.</w:t>
      </w:r>
    </w:p>
    <w:p w14:paraId="40EAB806" w14:textId="547047F0" w:rsidR="00B85A08" w:rsidRDefault="00B85A08" w:rsidP="00812ED1">
      <w:pPr>
        <w:pStyle w:val="ListParagraph"/>
        <w:rPr>
          <w:rFonts w:ascii="Calibri" w:hAnsi="Calibri" w:cs="Calibri"/>
          <w:sz w:val="20"/>
          <w:szCs w:val="20"/>
        </w:rPr>
      </w:pPr>
    </w:p>
    <w:p w14:paraId="67DDA21F" w14:textId="77777777" w:rsidR="00812ED1" w:rsidRPr="00474D55" w:rsidRDefault="00812ED1" w:rsidP="00812ED1">
      <w:pPr>
        <w:pStyle w:val="Heading3"/>
        <w:rPr>
          <w:sz w:val="20"/>
          <w:szCs w:val="20"/>
        </w:rPr>
      </w:pPr>
      <w:r>
        <w:rPr>
          <w:sz w:val="20"/>
          <w:szCs w:val="20"/>
        </w:rPr>
        <w:t>05/2009-4/2017</w:t>
      </w:r>
    </w:p>
    <w:p w14:paraId="3CA1737A" w14:textId="77777777" w:rsidR="00812ED1" w:rsidRPr="00474D55" w:rsidRDefault="00812ED1" w:rsidP="00812ED1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Lead Medical Biller</w:t>
      </w:r>
      <w:r w:rsidRPr="00474D55">
        <w:rPr>
          <w:sz w:val="20"/>
          <w:szCs w:val="20"/>
        </w:rPr>
        <w:t xml:space="preserve"> / </w:t>
      </w:r>
      <w:r>
        <w:rPr>
          <w:rStyle w:val="Emphasis"/>
          <w:sz w:val="20"/>
          <w:szCs w:val="20"/>
        </w:rPr>
        <w:t xml:space="preserve">West Coast Billing Solutions, Inc. </w:t>
      </w:r>
    </w:p>
    <w:p w14:paraId="18D7DE99" w14:textId="77777777" w:rsidR="00812ED1" w:rsidRPr="0051254D" w:rsidRDefault="00812ED1" w:rsidP="00812ED1">
      <w:pPr>
        <w:pStyle w:val="ListParagraph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Posted payments, charges, followed up with various insurance regarding outstanding balances.</w:t>
      </w:r>
    </w:p>
    <w:p w14:paraId="2C834DCE" w14:textId="77777777" w:rsidR="00812ED1" w:rsidRPr="00B93499" w:rsidRDefault="00812ED1" w:rsidP="00812ED1">
      <w:pPr>
        <w:pStyle w:val="ListParagraph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Used various reports to focus attention on areas of priority for efficiency.</w:t>
      </w:r>
    </w:p>
    <w:p w14:paraId="7284B340" w14:textId="77777777" w:rsidR="00812ED1" w:rsidRPr="0051254D" w:rsidRDefault="00812ED1" w:rsidP="00812ED1">
      <w:pPr>
        <w:pStyle w:val="ListParagraph"/>
        <w:rPr>
          <w:rFonts w:ascii="Calibri" w:hAnsi="Calibri" w:cs="Calibri"/>
          <w:sz w:val="20"/>
          <w:szCs w:val="20"/>
        </w:rPr>
      </w:pPr>
      <w:bookmarkStart w:id="0" w:name="_GoBack"/>
      <w:bookmarkEnd w:id="0"/>
    </w:p>
    <w:p w14:paraId="2A732A9C" w14:textId="77777777" w:rsidR="00326C61" w:rsidRDefault="00395277" w:rsidP="00326C61">
      <w:pPr>
        <w:pStyle w:val="Heading1"/>
        <w:spacing w:before="0" w:after="0"/>
        <w:rPr>
          <w:sz w:val="22"/>
          <w:szCs w:val="22"/>
        </w:rPr>
      </w:pPr>
      <w:sdt>
        <w:sdtPr>
          <w:alias w:val="Education:"/>
          <w:tag w:val="Education:"/>
          <w:id w:val="543866955"/>
          <w:placeholder>
            <w:docPart w:val="75055E4219FD496EA07E764832417035"/>
          </w:placeholder>
          <w:temporary/>
          <w:showingPlcHdr/>
          <w15:appearance w15:val="hidden"/>
        </w:sdtPr>
        <w:sdtEndPr/>
        <w:sdtContent>
          <w:r w:rsidR="0070237E" w:rsidRPr="00474D55">
            <w:rPr>
              <w:sz w:val="24"/>
              <w:szCs w:val="24"/>
            </w:rPr>
            <w:t>Education</w:t>
          </w:r>
        </w:sdtContent>
      </w:sdt>
      <w:r w:rsidR="00326C61" w:rsidRPr="00474D55">
        <w:rPr>
          <w:sz w:val="22"/>
          <w:szCs w:val="22"/>
        </w:rPr>
        <w:t xml:space="preserve"> </w:t>
      </w:r>
    </w:p>
    <w:p w14:paraId="04BE8885" w14:textId="77777777" w:rsidR="00326C61" w:rsidRPr="00326C61" w:rsidRDefault="00395277" w:rsidP="00326C61">
      <w:pPr>
        <w:pStyle w:val="Heading3"/>
        <w:rPr>
          <w:sz w:val="20"/>
          <w:szCs w:val="20"/>
        </w:rPr>
      </w:pPr>
      <w:sdt>
        <w:sdtPr>
          <w:rPr>
            <w:sz w:val="20"/>
            <w:szCs w:val="20"/>
          </w:rPr>
          <w:alias w:val="Enter dates from for company 2: "/>
          <w:tag w:val="Enter dates from for company 2: "/>
          <w:id w:val="788870026"/>
          <w:placeholder>
            <w:docPart w:val="8FF1288C2A6847F2BB64B60C5C0CCF85"/>
          </w:placeholder>
          <w:temporary/>
          <w:showingPlcHdr/>
          <w15:appearance w15:val="hidden"/>
        </w:sdtPr>
        <w:sdtEndPr/>
        <w:sdtContent>
          <w:r w:rsidR="00326C61" w:rsidRPr="00474D55">
            <w:rPr>
              <w:sz w:val="20"/>
              <w:szCs w:val="20"/>
            </w:rPr>
            <w:t>DATES FROM</w:t>
          </w:r>
        </w:sdtContent>
      </w:sdt>
      <w:r w:rsidR="00326C61" w:rsidRPr="00474D55">
        <w:rPr>
          <w:sz w:val="20"/>
          <w:szCs w:val="20"/>
        </w:rPr>
        <w:t xml:space="preserve"> </w:t>
      </w:r>
      <w:r w:rsidR="00DE10A0">
        <w:rPr>
          <w:sz w:val="20"/>
          <w:szCs w:val="20"/>
        </w:rPr>
        <w:t>6</w:t>
      </w:r>
      <w:r w:rsidR="00326C61" w:rsidRPr="00474D55">
        <w:rPr>
          <w:sz w:val="20"/>
          <w:szCs w:val="20"/>
        </w:rPr>
        <w:t>/</w:t>
      </w:r>
      <w:r w:rsidR="00DE10A0">
        <w:rPr>
          <w:sz w:val="20"/>
          <w:szCs w:val="20"/>
        </w:rPr>
        <w:t>1997</w:t>
      </w:r>
      <w:r w:rsidR="00326C61" w:rsidRPr="00474D55">
        <w:rPr>
          <w:sz w:val="20"/>
          <w:szCs w:val="20"/>
        </w:rPr>
        <w:t xml:space="preserve"> TO </w:t>
      </w:r>
      <w:r w:rsidR="00DE10A0">
        <w:rPr>
          <w:sz w:val="20"/>
          <w:szCs w:val="20"/>
        </w:rPr>
        <w:t>05/2001</w:t>
      </w:r>
    </w:p>
    <w:p w14:paraId="1C88139C" w14:textId="77777777" w:rsidR="00326C61" w:rsidRDefault="00326C61" w:rsidP="00326C61">
      <w:pPr>
        <w:pStyle w:val="Heading2"/>
        <w:spacing w:after="0"/>
        <w:rPr>
          <w:rStyle w:val="Emphasis"/>
          <w:sz w:val="22"/>
          <w:szCs w:val="22"/>
        </w:rPr>
      </w:pPr>
      <w:r w:rsidRPr="00474D55">
        <w:rPr>
          <w:sz w:val="22"/>
          <w:szCs w:val="22"/>
        </w:rPr>
        <w:t xml:space="preserve">BA Communications / </w:t>
      </w:r>
      <w:r w:rsidRPr="00474D55">
        <w:rPr>
          <w:rStyle w:val="Emphasis"/>
          <w:sz w:val="22"/>
          <w:szCs w:val="22"/>
        </w:rPr>
        <w:t>University of Central Florida, Orlando, FL</w:t>
      </w:r>
    </w:p>
    <w:p w14:paraId="2B65117A" w14:textId="77777777" w:rsidR="00BC7376" w:rsidRPr="00BC7376" w:rsidRDefault="00DE10A0" w:rsidP="00DE10A0">
      <w:pPr>
        <w:pStyle w:val="ListParagraph"/>
        <w:numPr>
          <w:ilvl w:val="0"/>
          <w:numId w:val="19"/>
        </w:numPr>
      </w:pPr>
      <w:proofErr w:type="spellStart"/>
      <w:r>
        <w:t>Knightly</w:t>
      </w:r>
      <w:proofErr w:type="spellEnd"/>
      <w:r>
        <w:t xml:space="preserve"> News, Tau Kappa Epsilon, UCF Coach’s Show.</w:t>
      </w:r>
    </w:p>
    <w:sectPr w:rsidR="00BC7376" w:rsidRPr="00BC7376" w:rsidSect="0051254D">
      <w:footerReference w:type="default" r:id="rId9"/>
      <w:pgSz w:w="12240" w:h="15840" w:code="1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C5C14" w14:textId="77777777" w:rsidR="00395277" w:rsidRDefault="00395277" w:rsidP="00725803">
      <w:pPr>
        <w:spacing w:after="0"/>
      </w:pPr>
      <w:r>
        <w:separator/>
      </w:r>
    </w:p>
  </w:endnote>
  <w:endnote w:type="continuationSeparator" w:id="0">
    <w:p w14:paraId="50E8487E" w14:textId="77777777" w:rsidR="00395277" w:rsidRDefault="00395277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519E70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56DB7" w14:textId="77777777" w:rsidR="00395277" w:rsidRDefault="00395277" w:rsidP="00725803">
      <w:pPr>
        <w:spacing w:after="0"/>
      </w:pPr>
      <w:r>
        <w:separator/>
      </w:r>
    </w:p>
  </w:footnote>
  <w:footnote w:type="continuationSeparator" w:id="0">
    <w:p w14:paraId="2793D1CA" w14:textId="77777777" w:rsidR="00395277" w:rsidRDefault="00395277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945CC5"/>
    <w:multiLevelType w:val="hybridMultilevel"/>
    <w:tmpl w:val="6110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CE2BA2"/>
    <w:multiLevelType w:val="hybridMultilevel"/>
    <w:tmpl w:val="0004F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2200C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DC14B6"/>
    <w:multiLevelType w:val="hybridMultilevel"/>
    <w:tmpl w:val="A372F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164A65"/>
    <w:multiLevelType w:val="hybridMultilevel"/>
    <w:tmpl w:val="8530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9A0C34"/>
    <w:multiLevelType w:val="hybridMultilevel"/>
    <w:tmpl w:val="EE72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A64AD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820035D"/>
    <w:multiLevelType w:val="hybridMultilevel"/>
    <w:tmpl w:val="4AD430D4"/>
    <w:lvl w:ilvl="0" w:tplc="1F100F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66E6E"/>
    <w:multiLevelType w:val="hybridMultilevel"/>
    <w:tmpl w:val="6E64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AD55E4"/>
    <w:multiLevelType w:val="hybridMultilevel"/>
    <w:tmpl w:val="83F60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06D60"/>
    <w:multiLevelType w:val="hybridMultilevel"/>
    <w:tmpl w:val="8454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5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8"/>
  </w:num>
  <w:num w:numId="15">
    <w:abstractNumId w:val="10"/>
  </w:num>
  <w:num w:numId="16">
    <w:abstractNumId w:val="19"/>
  </w:num>
  <w:num w:numId="17">
    <w:abstractNumId w:val="12"/>
  </w:num>
  <w:num w:numId="18">
    <w:abstractNumId w:val="17"/>
  </w:num>
  <w:num w:numId="19">
    <w:abstractNumId w:val="9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51"/>
    <w:rsid w:val="00025E77"/>
    <w:rsid w:val="00027312"/>
    <w:rsid w:val="000645F2"/>
    <w:rsid w:val="00080651"/>
    <w:rsid w:val="00082F03"/>
    <w:rsid w:val="000835A0"/>
    <w:rsid w:val="000934A2"/>
    <w:rsid w:val="00110E69"/>
    <w:rsid w:val="00117DBD"/>
    <w:rsid w:val="00123139"/>
    <w:rsid w:val="0015529D"/>
    <w:rsid w:val="00167073"/>
    <w:rsid w:val="001B0955"/>
    <w:rsid w:val="001B24C0"/>
    <w:rsid w:val="001D1264"/>
    <w:rsid w:val="001D17BE"/>
    <w:rsid w:val="00227784"/>
    <w:rsid w:val="0023705D"/>
    <w:rsid w:val="00250A31"/>
    <w:rsid w:val="00251C13"/>
    <w:rsid w:val="0027787E"/>
    <w:rsid w:val="0028173D"/>
    <w:rsid w:val="002922D0"/>
    <w:rsid w:val="002B7647"/>
    <w:rsid w:val="002E3083"/>
    <w:rsid w:val="00323B77"/>
    <w:rsid w:val="00326C61"/>
    <w:rsid w:val="00340B03"/>
    <w:rsid w:val="003472EA"/>
    <w:rsid w:val="003518EC"/>
    <w:rsid w:val="00380AE7"/>
    <w:rsid w:val="00387615"/>
    <w:rsid w:val="00395277"/>
    <w:rsid w:val="003A6943"/>
    <w:rsid w:val="00410BA2"/>
    <w:rsid w:val="00412EE2"/>
    <w:rsid w:val="00434074"/>
    <w:rsid w:val="00463C3B"/>
    <w:rsid w:val="00474D55"/>
    <w:rsid w:val="004937AE"/>
    <w:rsid w:val="00494648"/>
    <w:rsid w:val="004E2970"/>
    <w:rsid w:val="005026DD"/>
    <w:rsid w:val="0051254D"/>
    <w:rsid w:val="00513EFC"/>
    <w:rsid w:val="0052113B"/>
    <w:rsid w:val="005607B3"/>
    <w:rsid w:val="00564951"/>
    <w:rsid w:val="00573BF9"/>
    <w:rsid w:val="0059329B"/>
    <w:rsid w:val="005A4A49"/>
    <w:rsid w:val="005B1D68"/>
    <w:rsid w:val="005B73CE"/>
    <w:rsid w:val="005C2C2B"/>
    <w:rsid w:val="005C38E0"/>
    <w:rsid w:val="005D15BF"/>
    <w:rsid w:val="005E37D7"/>
    <w:rsid w:val="00611B37"/>
    <w:rsid w:val="006252B4"/>
    <w:rsid w:val="00627197"/>
    <w:rsid w:val="006319B2"/>
    <w:rsid w:val="00645966"/>
    <w:rsid w:val="00646BA2"/>
    <w:rsid w:val="00660EE0"/>
    <w:rsid w:val="00675EA0"/>
    <w:rsid w:val="006B692E"/>
    <w:rsid w:val="006C08A0"/>
    <w:rsid w:val="006C47D8"/>
    <w:rsid w:val="006D2D08"/>
    <w:rsid w:val="006F26A2"/>
    <w:rsid w:val="0070237E"/>
    <w:rsid w:val="007215BD"/>
    <w:rsid w:val="00725803"/>
    <w:rsid w:val="00725CB5"/>
    <w:rsid w:val="007307A3"/>
    <w:rsid w:val="00747C70"/>
    <w:rsid w:val="00752315"/>
    <w:rsid w:val="007600D4"/>
    <w:rsid w:val="00774986"/>
    <w:rsid w:val="00785934"/>
    <w:rsid w:val="0079540C"/>
    <w:rsid w:val="007B0454"/>
    <w:rsid w:val="007F7F67"/>
    <w:rsid w:val="008069B7"/>
    <w:rsid w:val="00812ED1"/>
    <w:rsid w:val="00823E7B"/>
    <w:rsid w:val="00850FA1"/>
    <w:rsid w:val="00856127"/>
    <w:rsid w:val="00857E6B"/>
    <w:rsid w:val="00880225"/>
    <w:rsid w:val="008968C4"/>
    <w:rsid w:val="00896EB0"/>
    <w:rsid w:val="008A7737"/>
    <w:rsid w:val="008D20C7"/>
    <w:rsid w:val="008D7C1C"/>
    <w:rsid w:val="008E48BD"/>
    <w:rsid w:val="008F484F"/>
    <w:rsid w:val="00921C20"/>
    <w:rsid w:val="0092291B"/>
    <w:rsid w:val="00932D92"/>
    <w:rsid w:val="0095272C"/>
    <w:rsid w:val="00965228"/>
    <w:rsid w:val="00972024"/>
    <w:rsid w:val="009A504B"/>
    <w:rsid w:val="009F04D2"/>
    <w:rsid w:val="009F2BA7"/>
    <w:rsid w:val="009F6DA0"/>
    <w:rsid w:val="00A01182"/>
    <w:rsid w:val="00A03939"/>
    <w:rsid w:val="00A07DA3"/>
    <w:rsid w:val="00A517EC"/>
    <w:rsid w:val="00A74687"/>
    <w:rsid w:val="00A90B4C"/>
    <w:rsid w:val="00A951F0"/>
    <w:rsid w:val="00AB1D84"/>
    <w:rsid w:val="00AD13CB"/>
    <w:rsid w:val="00AD3FD8"/>
    <w:rsid w:val="00AD7034"/>
    <w:rsid w:val="00AE11F5"/>
    <w:rsid w:val="00B370A8"/>
    <w:rsid w:val="00B64BD4"/>
    <w:rsid w:val="00B85A08"/>
    <w:rsid w:val="00B93499"/>
    <w:rsid w:val="00BC7376"/>
    <w:rsid w:val="00BD669A"/>
    <w:rsid w:val="00BD6754"/>
    <w:rsid w:val="00C022BC"/>
    <w:rsid w:val="00C13F2B"/>
    <w:rsid w:val="00C43D65"/>
    <w:rsid w:val="00C531A3"/>
    <w:rsid w:val="00C736D1"/>
    <w:rsid w:val="00C84833"/>
    <w:rsid w:val="00C9044F"/>
    <w:rsid w:val="00CA7161"/>
    <w:rsid w:val="00CB4BEC"/>
    <w:rsid w:val="00CC61CC"/>
    <w:rsid w:val="00D10540"/>
    <w:rsid w:val="00D1421A"/>
    <w:rsid w:val="00D2420D"/>
    <w:rsid w:val="00D30382"/>
    <w:rsid w:val="00D413F9"/>
    <w:rsid w:val="00D44E50"/>
    <w:rsid w:val="00D90060"/>
    <w:rsid w:val="00D92B95"/>
    <w:rsid w:val="00DB2BFE"/>
    <w:rsid w:val="00DD308C"/>
    <w:rsid w:val="00DE10A0"/>
    <w:rsid w:val="00E02082"/>
    <w:rsid w:val="00E03F71"/>
    <w:rsid w:val="00E154B5"/>
    <w:rsid w:val="00E20E64"/>
    <w:rsid w:val="00E232F0"/>
    <w:rsid w:val="00E52791"/>
    <w:rsid w:val="00E61FD5"/>
    <w:rsid w:val="00E83195"/>
    <w:rsid w:val="00EC13F1"/>
    <w:rsid w:val="00F00A4F"/>
    <w:rsid w:val="00F33634"/>
    <w:rsid w:val="00F33CD8"/>
    <w:rsid w:val="00F54661"/>
    <w:rsid w:val="00F651E2"/>
    <w:rsid w:val="00F66E28"/>
    <w:rsid w:val="00F815A8"/>
    <w:rsid w:val="00F9546C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51069"/>
  <w15:chartTrackingRefBased/>
  <w15:docId w15:val="{410FD6FB-E905-4109-A734-D447294B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30E31D3D7545E48EF1EAB92A1EC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5245E-8D41-4F48-891A-AD09BE76888A}"/>
      </w:docPartPr>
      <w:docPartBody>
        <w:p w:rsidR="00CF6B04" w:rsidRDefault="009A56C0">
          <w:pPr>
            <w:pStyle w:val="1230E31D3D7545E48EF1EAB92A1EC6A8"/>
          </w:pPr>
          <w:r>
            <w:t>First Name</w:t>
          </w:r>
        </w:p>
      </w:docPartBody>
    </w:docPart>
    <w:docPart>
      <w:docPartPr>
        <w:name w:val="13B817F9FFFD4E209D73E69D6148E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989B6-2115-4808-A1F4-FABB80C49957}"/>
      </w:docPartPr>
      <w:docPartBody>
        <w:p w:rsidR="00CF6B04" w:rsidRDefault="009A56C0">
          <w:pPr>
            <w:pStyle w:val="13B817F9FFFD4E209D73E69D6148E486"/>
          </w:pPr>
          <w:r w:rsidRPr="009D0878">
            <w:t>Address</w:t>
          </w:r>
        </w:p>
      </w:docPartBody>
    </w:docPart>
    <w:docPart>
      <w:docPartPr>
        <w:name w:val="22742C6AB3834CDC8140848E93415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5ADBE-EB19-4C59-A1B4-EEA717461919}"/>
      </w:docPartPr>
      <w:docPartBody>
        <w:p w:rsidR="00CF6B04" w:rsidRDefault="009A56C0">
          <w:pPr>
            <w:pStyle w:val="22742C6AB3834CDC8140848E934157B3"/>
          </w:pPr>
          <w:r w:rsidRPr="009D0878">
            <w:t>Phone</w:t>
          </w:r>
        </w:p>
      </w:docPartBody>
    </w:docPart>
    <w:docPart>
      <w:docPartPr>
        <w:name w:val="35A1D64D233D483EBC53C9E6A14D7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8B9F5-F384-467D-A17F-6C684D55F033}"/>
      </w:docPartPr>
      <w:docPartBody>
        <w:p w:rsidR="00CF6B04" w:rsidRDefault="009A56C0">
          <w:pPr>
            <w:pStyle w:val="35A1D64D233D483EBC53C9E6A14D703C"/>
          </w:pPr>
          <w:r w:rsidRPr="009D0878">
            <w:t>Email</w:t>
          </w:r>
        </w:p>
      </w:docPartBody>
    </w:docPart>
    <w:docPart>
      <w:docPartPr>
        <w:name w:val="EB6B87B19AFD4390AD900965B9550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4257C-DE59-47C1-98BF-08680D26AAA9}"/>
      </w:docPartPr>
      <w:docPartBody>
        <w:p w:rsidR="00CF6B04" w:rsidRDefault="009A56C0">
          <w:pPr>
            <w:pStyle w:val="EB6B87B19AFD4390AD900965B9550B30"/>
          </w:pPr>
          <w:r w:rsidRPr="009D0878">
            <w:t>LinkedIn Profile</w:t>
          </w:r>
        </w:p>
      </w:docPartBody>
    </w:docPart>
    <w:docPart>
      <w:docPartPr>
        <w:name w:val="5F38360D6CBA467C821F8219E3997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0151-4C87-46AC-86C8-BE7DFB686ACB}"/>
      </w:docPartPr>
      <w:docPartBody>
        <w:p w:rsidR="00CF6B04" w:rsidRDefault="009A56C0">
          <w:pPr>
            <w:pStyle w:val="5F38360D6CBA467C821F8219E3997C7A"/>
          </w:pPr>
          <w:r>
            <w:t>Skills</w:t>
          </w:r>
        </w:p>
      </w:docPartBody>
    </w:docPart>
    <w:docPart>
      <w:docPartPr>
        <w:name w:val="FB0CAA6295C54133929159E2D59F4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13AF2-9681-4F74-9348-246632F5F90D}"/>
      </w:docPartPr>
      <w:docPartBody>
        <w:p w:rsidR="00CF6B04" w:rsidRDefault="009A56C0">
          <w:pPr>
            <w:pStyle w:val="FB0CAA6295C54133929159E2D59F4132"/>
          </w:pPr>
          <w:r w:rsidRPr="00AD3FD8">
            <w:t>Experience</w:t>
          </w:r>
        </w:p>
      </w:docPartBody>
    </w:docPart>
    <w:docPart>
      <w:docPartPr>
        <w:name w:val="75055E4219FD496EA07E764832417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A2A1D-CF27-4A3E-B8E0-D99883DE8C5E}"/>
      </w:docPartPr>
      <w:docPartBody>
        <w:p w:rsidR="00CF6B04" w:rsidRDefault="009A56C0">
          <w:pPr>
            <w:pStyle w:val="75055E4219FD496EA07E764832417035"/>
          </w:pPr>
          <w:r w:rsidRPr="0070237E">
            <w:t>Education</w:t>
          </w:r>
        </w:p>
      </w:docPartBody>
    </w:docPart>
    <w:docPart>
      <w:docPartPr>
        <w:name w:val="8FF1288C2A6847F2BB64B60C5C0CC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F5F68-ABDF-400D-9DB4-0DA59C7DA75A}"/>
      </w:docPartPr>
      <w:docPartBody>
        <w:p w:rsidR="00CF6B04" w:rsidRDefault="00DE11FA" w:rsidP="00DE11FA">
          <w:pPr>
            <w:pStyle w:val="8FF1288C2A6847F2BB64B60C5C0CCF85"/>
          </w:pPr>
          <w:r w:rsidRPr="00D413F9">
            <w:t>DATES FROM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FA"/>
    <w:rsid w:val="00306744"/>
    <w:rsid w:val="00413472"/>
    <w:rsid w:val="009A56C0"/>
    <w:rsid w:val="00BD0956"/>
    <w:rsid w:val="00CF6B04"/>
    <w:rsid w:val="00DE11FA"/>
    <w:rsid w:val="00E145C0"/>
    <w:rsid w:val="00EA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30E31D3D7545E48EF1EAB92A1EC6A8">
    <w:name w:val="1230E31D3D7545E48EF1EAB92A1EC6A8"/>
  </w:style>
  <w:style w:type="paragraph" w:customStyle="1" w:styleId="71D3CC9B85DD4DCC9DACCEF9B66B63BA">
    <w:name w:val="71D3CC9B85DD4DCC9DACCEF9B66B63BA"/>
  </w:style>
  <w:style w:type="paragraph" w:customStyle="1" w:styleId="13B817F9FFFD4E209D73E69D6148E486">
    <w:name w:val="13B817F9FFFD4E209D73E69D6148E486"/>
  </w:style>
  <w:style w:type="paragraph" w:customStyle="1" w:styleId="22742C6AB3834CDC8140848E934157B3">
    <w:name w:val="22742C6AB3834CDC8140848E934157B3"/>
  </w:style>
  <w:style w:type="paragraph" w:customStyle="1" w:styleId="35A1D64D233D483EBC53C9E6A14D703C">
    <w:name w:val="35A1D64D233D483EBC53C9E6A14D703C"/>
  </w:style>
  <w:style w:type="paragraph" w:customStyle="1" w:styleId="EB6B87B19AFD4390AD900965B9550B30">
    <w:name w:val="EB6B87B19AFD4390AD900965B9550B30"/>
  </w:style>
  <w:style w:type="paragraph" w:customStyle="1" w:styleId="85B0D10A328645AEA70C33384CA160AC">
    <w:name w:val="85B0D10A328645AEA70C33384CA160AC"/>
  </w:style>
  <w:style w:type="paragraph" w:customStyle="1" w:styleId="1AC74FED78CD4BA38D8CE27707E58A08">
    <w:name w:val="1AC74FED78CD4BA38D8CE27707E58A08"/>
  </w:style>
  <w:style w:type="paragraph" w:customStyle="1" w:styleId="5F38360D6CBA467C821F8219E3997C7A">
    <w:name w:val="5F38360D6CBA467C821F8219E3997C7A"/>
  </w:style>
  <w:style w:type="paragraph" w:customStyle="1" w:styleId="2F02738B3F574F478DC81137E2E94105">
    <w:name w:val="2F02738B3F574F478DC81137E2E94105"/>
  </w:style>
  <w:style w:type="paragraph" w:customStyle="1" w:styleId="539F07B140AE49E38A989AA310A75E8B">
    <w:name w:val="539F07B140AE49E38A989AA310A75E8B"/>
  </w:style>
  <w:style w:type="paragraph" w:customStyle="1" w:styleId="03406D8C0F4E42A89AB5EA77A229E1A4">
    <w:name w:val="03406D8C0F4E42A89AB5EA77A229E1A4"/>
  </w:style>
  <w:style w:type="paragraph" w:customStyle="1" w:styleId="1A031F8821EF4DE582ED0E9687479890">
    <w:name w:val="1A031F8821EF4DE582ED0E9687479890"/>
  </w:style>
  <w:style w:type="paragraph" w:customStyle="1" w:styleId="47E8E57095A74F40A12900A1585063AD">
    <w:name w:val="47E8E57095A74F40A12900A1585063AD"/>
  </w:style>
  <w:style w:type="paragraph" w:customStyle="1" w:styleId="FB0CAA6295C54133929159E2D59F4132">
    <w:name w:val="FB0CAA6295C54133929159E2D59F4132"/>
  </w:style>
  <w:style w:type="paragraph" w:customStyle="1" w:styleId="432450873C074E91B713482E8169889F">
    <w:name w:val="432450873C074E91B713482E8169889F"/>
  </w:style>
  <w:style w:type="paragraph" w:customStyle="1" w:styleId="99DD1F1033BA42879DDA5E87C5FD47C8">
    <w:name w:val="99DD1F1033BA42879DDA5E87C5FD47C8"/>
  </w:style>
  <w:style w:type="paragraph" w:customStyle="1" w:styleId="EF448AE754E145C2953F3DF32282C184">
    <w:name w:val="EF448AE754E145C2953F3DF32282C184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61C7ECA2A1864385A57B45A1140CA66D">
    <w:name w:val="61C7ECA2A1864385A57B45A1140CA66D"/>
  </w:style>
  <w:style w:type="paragraph" w:customStyle="1" w:styleId="0D729AF7BD33470BB3BD220F3317CF75">
    <w:name w:val="0D729AF7BD33470BB3BD220F3317CF75"/>
  </w:style>
  <w:style w:type="paragraph" w:customStyle="1" w:styleId="6695D099F4A44409B146A2E3070C7143">
    <w:name w:val="6695D099F4A44409B146A2E3070C7143"/>
  </w:style>
  <w:style w:type="paragraph" w:customStyle="1" w:styleId="DFF7E0A041BB45D098DEAF542B4AA9E1">
    <w:name w:val="DFF7E0A041BB45D098DEAF542B4AA9E1"/>
  </w:style>
  <w:style w:type="paragraph" w:customStyle="1" w:styleId="85ECF33623F94B549B5CD8BA066B5EE0">
    <w:name w:val="85ECF33623F94B549B5CD8BA066B5EE0"/>
  </w:style>
  <w:style w:type="paragraph" w:customStyle="1" w:styleId="D5453FEC52134996BD264711AEE7CE63">
    <w:name w:val="D5453FEC52134996BD264711AEE7CE63"/>
  </w:style>
  <w:style w:type="paragraph" w:customStyle="1" w:styleId="E2C4F46BD8DC4FB99E96AFAC8E83C645">
    <w:name w:val="E2C4F46BD8DC4FB99E96AFAC8E83C645"/>
  </w:style>
  <w:style w:type="paragraph" w:customStyle="1" w:styleId="75055E4219FD496EA07E764832417035">
    <w:name w:val="75055E4219FD496EA07E764832417035"/>
  </w:style>
  <w:style w:type="paragraph" w:customStyle="1" w:styleId="6656806A79094B878102E953E358CC98">
    <w:name w:val="6656806A79094B878102E953E358CC98"/>
  </w:style>
  <w:style w:type="paragraph" w:customStyle="1" w:styleId="65B16E63C50C4A32B7A9F7430F263210">
    <w:name w:val="65B16E63C50C4A32B7A9F7430F263210"/>
  </w:style>
  <w:style w:type="paragraph" w:customStyle="1" w:styleId="3C7142E8180D452A89266916F4DB7DAF">
    <w:name w:val="3C7142E8180D452A89266916F4DB7DAF"/>
  </w:style>
  <w:style w:type="paragraph" w:customStyle="1" w:styleId="2551B7AF63B84FDBA4495E969B9C5FE4">
    <w:name w:val="2551B7AF63B84FDBA4495E969B9C5FE4"/>
  </w:style>
  <w:style w:type="paragraph" w:customStyle="1" w:styleId="D55E776E1D894A65B1CD1778A19735FD">
    <w:name w:val="D55E776E1D894A65B1CD1778A19735FD"/>
  </w:style>
  <w:style w:type="paragraph" w:customStyle="1" w:styleId="A949585DEC524519969837F93BB9655A">
    <w:name w:val="A949585DEC524519969837F93BB9655A"/>
  </w:style>
  <w:style w:type="paragraph" w:customStyle="1" w:styleId="0286F0BA8B2143B69B41826D591178F6">
    <w:name w:val="0286F0BA8B2143B69B41826D591178F6"/>
  </w:style>
  <w:style w:type="paragraph" w:customStyle="1" w:styleId="7DE89A45F5384DFDA674C239B8DAD79F">
    <w:name w:val="7DE89A45F5384DFDA674C239B8DAD79F"/>
  </w:style>
  <w:style w:type="paragraph" w:customStyle="1" w:styleId="E66E5C6A44C74B5EB6DE4B538B4432BC">
    <w:name w:val="E66E5C6A44C74B5EB6DE4B538B4432BC"/>
  </w:style>
  <w:style w:type="paragraph" w:customStyle="1" w:styleId="ED4136AA65364D679F1059619D6E2EBD">
    <w:name w:val="ED4136AA65364D679F1059619D6E2EBD"/>
  </w:style>
  <w:style w:type="paragraph" w:customStyle="1" w:styleId="1304216266784FF4ADB592046D33031C">
    <w:name w:val="1304216266784FF4ADB592046D33031C"/>
  </w:style>
  <w:style w:type="paragraph" w:customStyle="1" w:styleId="2A311CD614FA40AAA0440FBE1AB04CD7">
    <w:name w:val="2A311CD614FA40AAA0440FBE1AB04CD7"/>
  </w:style>
  <w:style w:type="paragraph" w:customStyle="1" w:styleId="79BB3458B90B4234B97916935BD241E6">
    <w:name w:val="79BB3458B90B4234B97916935BD241E6"/>
    <w:rsid w:val="00DE11FA"/>
  </w:style>
  <w:style w:type="paragraph" w:customStyle="1" w:styleId="3E789914F6844BD884D136B524D1DA9C">
    <w:name w:val="3E789914F6844BD884D136B524D1DA9C"/>
    <w:rsid w:val="00DE11FA"/>
  </w:style>
  <w:style w:type="paragraph" w:customStyle="1" w:styleId="A395581BED3D4D9481C3B6E7350046D0">
    <w:name w:val="A395581BED3D4D9481C3B6E7350046D0"/>
    <w:rsid w:val="00DE11FA"/>
  </w:style>
  <w:style w:type="paragraph" w:customStyle="1" w:styleId="30C4A15232864B00A3ED5C1DE23DC8E2">
    <w:name w:val="30C4A15232864B00A3ED5C1DE23DC8E2"/>
    <w:rsid w:val="00DE11FA"/>
  </w:style>
  <w:style w:type="paragraph" w:customStyle="1" w:styleId="710979703BEE42688423871292A96295">
    <w:name w:val="710979703BEE42688423871292A96295"/>
    <w:rsid w:val="00DE11FA"/>
  </w:style>
  <w:style w:type="paragraph" w:customStyle="1" w:styleId="EE5E23E6278746C4A87997315E8B38C9">
    <w:name w:val="EE5E23E6278746C4A87997315E8B38C9"/>
    <w:rsid w:val="00DE11FA"/>
  </w:style>
  <w:style w:type="paragraph" w:customStyle="1" w:styleId="C20B47A74E364B3C872D5CE8B2953625">
    <w:name w:val="C20B47A74E364B3C872D5CE8B2953625"/>
    <w:rsid w:val="00DE11FA"/>
  </w:style>
  <w:style w:type="paragraph" w:customStyle="1" w:styleId="FFBE378C80274163BBA19B79B715DA72">
    <w:name w:val="FFBE378C80274163BBA19B79B715DA72"/>
    <w:rsid w:val="00DE11FA"/>
  </w:style>
  <w:style w:type="paragraph" w:customStyle="1" w:styleId="A215EA4B418B4BC4B5BECE537BCF6C06">
    <w:name w:val="A215EA4B418B4BC4B5BECE537BCF6C06"/>
    <w:rsid w:val="00DE11FA"/>
  </w:style>
  <w:style w:type="paragraph" w:customStyle="1" w:styleId="BFD2B44D574B4A1BA9CA0B335DF76E88">
    <w:name w:val="BFD2B44D574B4A1BA9CA0B335DF76E88"/>
    <w:rsid w:val="00DE11FA"/>
  </w:style>
  <w:style w:type="paragraph" w:customStyle="1" w:styleId="22CB91A75DB743989A2C6838ED786798">
    <w:name w:val="22CB91A75DB743989A2C6838ED786798"/>
    <w:rsid w:val="00DE11FA"/>
  </w:style>
  <w:style w:type="paragraph" w:customStyle="1" w:styleId="7CCC3592162E48F6A591505B98C5C99B">
    <w:name w:val="7CCC3592162E48F6A591505B98C5C99B"/>
    <w:rsid w:val="00DE11FA"/>
  </w:style>
  <w:style w:type="paragraph" w:customStyle="1" w:styleId="8FF1288C2A6847F2BB64B60C5C0CCF85">
    <w:name w:val="8FF1288C2A6847F2BB64B60C5C0CCF85"/>
    <w:rsid w:val="00DE11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Daniel Fanelli</Abstract>
  <CompanyAddress>18516 W Turquoise
Waddell, AZ 85355 ·</CompanyAddress>
  <CompanyPhone>(916)742-9702</CompanyPhone>
  <CompanyFax/>
  <CompanyEmail>Daniel.r.fanellijr@gmail.com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A32BC3-ADB3-42E6-9527-05A76E549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4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Weldin</dc:creator>
  <cp:keywords>daniel-fanelli-4b186232</cp:keywords>
  <dc:description/>
  <cp:lastModifiedBy>Daniel Fanelli</cp:lastModifiedBy>
  <cp:revision>9</cp:revision>
  <dcterms:created xsi:type="dcterms:W3CDTF">2019-12-18T15:44:00Z</dcterms:created>
  <dcterms:modified xsi:type="dcterms:W3CDTF">2019-12-19T20:37:00Z</dcterms:modified>
  <cp:category>Fanelli</cp:category>
</cp:coreProperties>
</file>