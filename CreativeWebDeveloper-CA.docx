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5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  <w:gridCol w:w="4680"/>
      </w:tblGrid>
      <w:tr w:rsidR="00692703" w:rsidRPr="00CF1A49" w14:paraId="1D2168B9" w14:textId="77777777" w:rsidTr="00130620">
        <w:trPr>
          <w:gridAfter w:val="1"/>
          <w:wAfter w:w="4680" w:type="dxa"/>
          <w:trHeight w:hRule="exact" w:val="1530"/>
        </w:trPr>
        <w:tc>
          <w:tcPr>
            <w:tcW w:w="9360" w:type="dxa"/>
            <w:shd w:val="clear" w:color="auto" w:fill="E7E7E7" w:themeFill="text2" w:themeFillTint="1A"/>
            <w:tcMar>
              <w:top w:w="0" w:type="dxa"/>
              <w:bottom w:w="0" w:type="dxa"/>
            </w:tcMar>
          </w:tcPr>
          <w:p w14:paraId="70FD82A4" w14:textId="77777777" w:rsidR="00692703" w:rsidRPr="00EA21E1" w:rsidRDefault="00000B17" w:rsidP="00913946">
            <w:pPr>
              <w:pStyle w:val="Title"/>
              <w:rPr>
                <w:color w:val="FF0000"/>
                <w:sz w:val="72"/>
                <w:szCs w:val="72"/>
              </w:rPr>
            </w:pPr>
            <w:r w:rsidRPr="00EA21E1">
              <w:rPr>
                <w:color w:val="000000" w:themeColor="text1"/>
                <w:sz w:val="72"/>
                <w:szCs w:val="72"/>
              </w:rPr>
              <w:t>DANIEL</w:t>
            </w:r>
            <w:r w:rsidR="00692703" w:rsidRPr="00EA21E1">
              <w:rPr>
                <w:sz w:val="72"/>
                <w:szCs w:val="72"/>
              </w:rPr>
              <w:t xml:space="preserve"> </w:t>
            </w:r>
            <w:r w:rsidRPr="00EA21E1">
              <w:rPr>
                <w:rStyle w:val="IntenseEmphasis"/>
                <w:color w:val="FF0000"/>
                <w:sz w:val="72"/>
                <w:szCs w:val="72"/>
              </w:rPr>
              <w:t>Fanelli</w:t>
            </w:r>
          </w:p>
          <w:p w14:paraId="4889B7FA" w14:textId="3F595E63" w:rsidR="00692703" w:rsidRPr="00CF1A49" w:rsidRDefault="00AC0472" w:rsidP="00913946">
            <w:pPr>
              <w:pStyle w:val="ContactInfo"/>
              <w:contextualSpacing w:val="0"/>
            </w:pPr>
            <w:r>
              <w:t>7546 Rush River Drive Apt # 25</w:t>
            </w:r>
            <w:r w:rsidR="00000B17">
              <w:t xml:space="preserve">, </w:t>
            </w:r>
            <w:r>
              <w:t>Sacramento</w:t>
            </w:r>
            <w:r w:rsidR="00000B17">
              <w:t xml:space="preserve"> </w:t>
            </w:r>
            <w:r>
              <w:t>CA</w:t>
            </w:r>
            <w:r w:rsidR="00216F9E">
              <w:t xml:space="preserve"> </w:t>
            </w:r>
            <w:r>
              <w:t>95831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B65A35E339A412C88F46F453C30466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00B17">
              <w:t>(916)742-9702</w:t>
            </w:r>
          </w:p>
          <w:p w14:paraId="6663C8F6" w14:textId="45C4A192" w:rsidR="00692703" w:rsidRPr="00F452E3" w:rsidRDefault="00B078C4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F452E3">
              <w:rPr>
                <w:color w:val="0D0D0D" w:themeColor="text1" w:themeTint="F2"/>
                <w:sz w:val="20"/>
                <w:szCs w:val="20"/>
              </w:rPr>
              <w:t xml:space="preserve">E: </w:t>
            </w:r>
            <w:r w:rsidR="00000B17" w:rsidRPr="00F452E3">
              <w:rPr>
                <w:color w:val="0D0D0D" w:themeColor="text1" w:themeTint="F2"/>
                <w:sz w:val="20"/>
                <w:szCs w:val="20"/>
              </w:rPr>
              <w:t>Daniel@danielfanelli.me</w:t>
            </w:r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sdt>
              <w:sdtPr>
                <w:rPr>
                  <w:color w:val="0D0D0D" w:themeColor="text1" w:themeTint="F2"/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15C7F97D5847478AA44E3131CBC6AF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452E3">
                  <w:rPr>
                    <w:color w:val="0D0D0D" w:themeColor="text1" w:themeTint="F2"/>
                    <w:sz w:val="20"/>
                    <w:szCs w:val="20"/>
                  </w:rPr>
                  <w:t>·</w:t>
                </w:r>
              </w:sdtContent>
            </w:sdt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r w:rsidR="00897788" w:rsidRPr="00F452E3">
              <w:rPr>
                <w:color w:val="0D0D0D" w:themeColor="text1" w:themeTint="F2"/>
                <w:sz w:val="20"/>
                <w:szCs w:val="20"/>
              </w:rPr>
              <w:t xml:space="preserve">LI: </w:t>
            </w:r>
            <w:r w:rsidR="00000B17" w:rsidRPr="00F452E3">
              <w:rPr>
                <w:color w:val="0D0D0D" w:themeColor="text1" w:themeTint="F2"/>
                <w:sz w:val="20"/>
                <w:szCs w:val="20"/>
              </w:rPr>
              <w:t>www.linkedin/in/danielfanelli</w:t>
            </w:r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sdt>
              <w:sdtPr>
                <w:rPr>
                  <w:color w:val="0D0D0D" w:themeColor="text1" w:themeTint="F2"/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88E2DBE3B2B44540A48E85FF9E3E07C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452E3">
                  <w:rPr>
                    <w:color w:val="0D0D0D" w:themeColor="text1" w:themeTint="F2"/>
                    <w:sz w:val="20"/>
                    <w:szCs w:val="20"/>
                  </w:rPr>
                  <w:t>·</w:t>
                </w:r>
              </w:sdtContent>
            </w:sdt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r w:rsidR="006C164C" w:rsidRPr="00F452E3">
              <w:rPr>
                <w:color w:val="0D0D0D" w:themeColor="text1" w:themeTint="F2"/>
                <w:sz w:val="20"/>
                <w:szCs w:val="20"/>
              </w:rPr>
              <w:t xml:space="preserve">Github: </w:t>
            </w:r>
            <w:r w:rsidR="00000B17" w:rsidRPr="00F452E3">
              <w:rPr>
                <w:color w:val="0D0D0D" w:themeColor="text1" w:themeTint="F2"/>
                <w:sz w:val="20"/>
                <w:szCs w:val="20"/>
              </w:rPr>
              <w:t>www.github.com/dfanelli0109</w:t>
            </w:r>
          </w:p>
        </w:tc>
      </w:tr>
      <w:tr w:rsidR="0097602E" w:rsidRPr="00CF1A49" w14:paraId="1ECBF69B" w14:textId="307257F9" w:rsidTr="00D05E12">
        <w:trPr>
          <w:trHeight w:val="2512"/>
        </w:trPr>
        <w:tc>
          <w:tcPr>
            <w:tcW w:w="9360" w:type="dxa"/>
            <w:tcBorders>
              <w:top w:val="single" w:sz="12" w:space="0" w:color="auto"/>
            </w:tcBorders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7D2CC27418984E7AABBCBC3FE0FAAA28"/>
              </w:placeholder>
              <w:temporary/>
              <w:showingPlcHdr/>
              <w15:appearance w15:val="hidden"/>
            </w:sdtPr>
            <w:sdtEndPr/>
            <w:sdtContent>
              <w:p w14:paraId="11646C8B" w14:textId="77777777" w:rsidR="00CE3374" w:rsidRDefault="00CE3374" w:rsidP="00CE3374">
                <w:pPr>
                  <w:pStyle w:val="Heading1"/>
                  <w:spacing w:before="240"/>
                  <w:outlineLvl w:val="0"/>
                  <w:rPr>
                    <w:rFonts w:asciiTheme="minorHAnsi" w:eastAsiaTheme="minorHAnsi" w:hAnsiTheme="minorHAnsi" w:cstheme="minorBidi"/>
                    <w:b w:val="0"/>
                    <w:caps w:val="0"/>
                    <w:color w:val="595959" w:themeColor="text1" w:themeTint="A6"/>
                    <w:sz w:val="22"/>
                    <w:szCs w:val="22"/>
                  </w:rPr>
                </w:pPr>
                <w:r w:rsidRPr="000614B2">
                  <w:rPr>
                    <w:color w:val="FF0000"/>
                  </w:rPr>
                  <w:t>Skills</w:t>
                </w:r>
              </w:p>
            </w:sdtContent>
          </w:sdt>
          <w:p w14:paraId="25BB5581" w14:textId="33FE5BDC" w:rsidR="0097602E" w:rsidRPr="00850D00" w:rsidRDefault="00CE3374" w:rsidP="0097602E">
            <w:pPr>
              <w:rPr>
                <w:rFonts w:ascii="Calibri" w:eastAsia="Cambria" w:hAnsi="Calibri" w:cs="Times New Roman"/>
                <w:b/>
                <w:bCs/>
                <w:color w:val="auto"/>
                <w:szCs w:val="20"/>
                <w:u w:color="000000"/>
                <w:bdr w:val="nil"/>
              </w:rPr>
            </w:pP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HTML5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CSS3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JavaScript (JS)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TypeScript (TS)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jQuery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Bootstrap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Less, Sass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AngularJS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Angular 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| 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C#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.NET Framework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.NET Core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ASP.NET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Entity Framework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NoSQL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MySQL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SQL server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Node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Mongodb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Visual Studio Code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Git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GitHub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Slack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MVC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NPM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Bower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Atom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Responsive Web Design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Dependency Injection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WebAPI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JSON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XML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Cordova and Ionic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Agile Project Management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Agile Methodologies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Unit Testing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Multitier Architecture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WordPress, Social Media Management, UX/UI, Adobe Creative Suite (Adobe Premiere, Photoshop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etc.)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Final Cut Pro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Excel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Microsoft Office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T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roubleshooting with Mac OSX and Windows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Leadership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Event Management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r w:rsidRPr="00F52B76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Collaboration</w:t>
            </w:r>
          </w:p>
        </w:tc>
        <w:tc>
          <w:tcPr>
            <w:tcW w:w="4680" w:type="dxa"/>
          </w:tcPr>
          <w:p w14:paraId="2DA5BA0F" w14:textId="4BC0670C" w:rsidR="0097602E" w:rsidRPr="00CF1A49" w:rsidRDefault="0097602E" w:rsidP="0097602E"/>
        </w:tc>
      </w:tr>
    </w:tbl>
    <w:p w14:paraId="12E50722" w14:textId="5883B66D" w:rsidR="00D63EA9" w:rsidRPr="00284F8A" w:rsidRDefault="00284F8A" w:rsidP="00895401">
      <w:pPr>
        <w:pStyle w:val="Heading1"/>
        <w:spacing w:before="240"/>
        <w:rPr>
          <w:color w:val="FF0000"/>
        </w:rPr>
      </w:pPr>
      <w:r w:rsidRPr="00284F8A">
        <w:rPr>
          <w:color w:val="FF0000"/>
        </w:rP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77561F96" w14:textId="77777777" w:rsidTr="00726FC2">
        <w:trPr>
          <w:trHeight w:val="5611"/>
        </w:trPr>
        <w:tc>
          <w:tcPr>
            <w:tcW w:w="9290" w:type="dxa"/>
            <w:tcMar>
              <w:top w:w="216" w:type="dxa"/>
            </w:tcMar>
          </w:tcPr>
          <w:p w14:paraId="4FFA4711" w14:textId="6D6B22B4" w:rsidR="00D63EA9" w:rsidRPr="00385F17" w:rsidRDefault="00A167B1" w:rsidP="00D63EA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</w:t>
            </w:r>
            <w:r w:rsidR="00234BF8">
              <w:rPr>
                <w:sz w:val="20"/>
                <w:szCs w:val="20"/>
              </w:rPr>
              <w:t>8</w:t>
            </w:r>
            <w:r w:rsidR="00D63EA9" w:rsidRPr="00385F1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4F853E5A" w14:textId="5D90B188" w:rsidR="00D63EA9" w:rsidRPr="0078660B" w:rsidRDefault="00A167B1" w:rsidP="00D63EA9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CLAIMS ANALYST I</w:t>
            </w:r>
            <w:r w:rsidR="00D63EA9" w:rsidRPr="00385F17">
              <w:rPr>
                <w:sz w:val="24"/>
                <w:szCs w:val="24"/>
              </w:rPr>
              <w:t xml:space="preserve">, </w:t>
            </w:r>
            <w:r w:rsidR="00A20FBF" w:rsidRPr="0078660B">
              <w:rPr>
                <w:b w:val="0"/>
                <w:bCs/>
                <w:color w:val="0D0D0D" w:themeColor="text1" w:themeTint="F2"/>
                <w:sz w:val="24"/>
                <w:szCs w:val="24"/>
              </w:rPr>
              <w:t>RIVER CITY MEDICAL GROUP/</w:t>
            </w:r>
            <w:r w:rsidRPr="0078660B">
              <w:rPr>
                <w:rStyle w:val="SubtleReference"/>
                <w:color w:val="0D0D0D" w:themeColor="text1" w:themeTint="F2"/>
              </w:rPr>
              <w:t>VIVANT HEALTH</w:t>
            </w:r>
          </w:p>
          <w:p w14:paraId="45B5E11B" w14:textId="694660FA" w:rsidR="00D63EA9" w:rsidRDefault="00D63EA9" w:rsidP="00D63EA9">
            <w:pPr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>Receiving data from client and reviewing data after imported into system.  Worked tech support tickets regarding</w:t>
            </w:r>
            <w:r>
              <w:rPr>
                <w:sz w:val="20"/>
                <w:szCs w:val="20"/>
              </w:rPr>
              <w:t xml:space="preserve"> website modifications,</w:t>
            </w:r>
            <w:r w:rsidRPr="00385F17">
              <w:rPr>
                <w:sz w:val="20"/>
                <w:szCs w:val="20"/>
              </w:rPr>
              <w:t xml:space="preserve"> data, </w:t>
            </w:r>
            <w:r>
              <w:rPr>
                <w:sz w:val="20"/>
                <w:szCs w:val="20"/>
              </w:rPr>
              <w:t xml:space="preserve">account and </w:t>
            </w:r>
            <w:r w:rsidRPr="00385F17">
              <w:rPr>
                <w:sz w:val="20"/>
                <w:szCs w:val="20"/>
              </w:rPr>
              <w:t>permission issues.</w:t>
            </w:r>
          </w:p>
          <w:p w14:paraId="4C033D52" w14:textId="33545F36" w:rsidR="00C226D9" w:rsidRDefault="00C226D9" w:rsidP="00D63EA9">
            <w:pPr>
              <w:rPr>
                <w:sz w:val="20"/>
                <w:szCs w:val="20"/>
              </w:rPr>
            </w:pPr>
          </w:p>
          <w:p w14:paraId="04ED292C" w14:textId="411D4EBF" w:rsidR="00C226D9" w:rsidRPr="00385F17" w:rsidRDefault="00FE41EE" w:rsidP="00C226D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2009</w:t>
            </w:r>
            <w:r w:rsidR="00C226D9" w:rsidRPr="00385F17">
              <w:rPr>
                <w:sz w:val="20"/>
                <w:szCs w:val="20"/>
              </w:rPr>
              <w:t xml:space="preserve"> –</w:t>
            </w:r>
            <w:r w:rsidR="00C226D9">
              <w:rPr>
                <w:sz w:val="20"/>
                <w:szCs w:val="20"/>
              </w:rPr>
              <w:t>NOV</w:t>
            </w:r>
            <w:r w:rsidR="00C226D9">
              <w:rPr>
                <w:sz w:val="20"/>
                <w:szCs w:val="20"/>
              </w:rPr>
              <w:t xml:space="preserve"> </w:t>
            </w:r>
            <w:r w:rsidR="00C226D9">
              <w:rPr>
                <w:sz w:val="20"/>
                <w:szCs w:val="20"/>
              </w:rPr>
              <w:t>2017</w:t>
            </w:r>
          </w:p>
          <w:p w14:paraId="19513509" w14:textId="6280D442" w:rsidR="00C226D9" w:rsidRPr="00385F17" w:rsidRDefault="00FE41EE" w:rsidP="00C226D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LEAD MEDICAL BILLER</w:t>
            </w:r>
            <w:r w:rsidR="00C226D9" w:rsidRPr="00385F17">
              <w:rPr>
                <w:sz w:val="24"/>
                <w:szCs w:val="24"/>
              </w:rPr>
              <w:t xml:space="preserve">, </w:t>
            </w:r>
            <w:r>
              <w:rPr>
                <w:rStyle w:val="SubtleReference"/>
              </w:rPr>
              <w:t>WEST COAS</w:t>
            </w:r>
            <w:r w:rsidR="007E7F45">
              <w:rPr>
                <w:rStyle w:val="SubtleReference"/>
              </w:rPr>
              <w:t>T BILLING SOLUTIONS</w:t>
            </w:r>
          </w:p>
          <w:p w14:paraId="5B6C48A6" w14:textId="77777777" w:rsidR="00C226D9" w:rsidRDefault="00C226D9" w:rsidP="00C226D9">
            <w:pPr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>Receiving data from client and reviewing data after imported into system.  Worked tech support tickets regarding</w:t>
            </w:r>
            <w:r>
              <w:rPr>
                <w:sz w:val="20"/>
                <w:szCs w:val="20"/>
              </w:rPr>
              <w:t xml:space="preserve"> website modifications,</w:t>
            </w:r>
            <w:r w:rsidRPr="00385F17">
              <w:rPr>
                <w:sz w:val="20"/>
                <w:szCs w:val="20"/>
              </w:rPr>
              <w:t xml:space="preserve"> data, </w:t>
            </w:r>
            <w:r>
              <w:rPr>
                <w:sz w:val="20"/>
                <w:szCs w:val="20"/>
              </w:rPr>
              <w:t xml:space="preserve">account and </w:t>
            </w:r>
            <w:r w:rsidRPr="00385F17">
              <w:rPr>
                <w:sz w:val="20"/>
                <w:szCs w:val="20"/>
              </w:rPr>
              <w:t>permission issues.</w:t>
            </w:r>
          </w:p>
          <w:p w14:paraId="1B3B67A3" w14:textId="77777777" w:rsidR="00F024EE" w:rsidRDefault="00F024EE" w:rsidP="00DA5BD2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</w:p>
          <w:p w14:paraId="3AC819D9" w14:textId="6681C3A4" w:rsidR="00DA5BD2" w:rsidRPr="00385F17" w:rsidRDefault="00360AE3" w:rsidP="00DA5BD2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 201</w:t>
            </w:r>
            <w:r w:rsidR="00722FB8">
              <w:rPr>
                <w:sz w:val="20"/>
                <w:szCs w:val="20"/>
              </w:rPr>
              <w:t>4</w:t>
            </w:r>
            <w:r w:rsidR="00DA5BD2" w:rsidRPr="00385F1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SEP 2015</w:t>
            </w:r>
          </w:p>
          <w:p w14:paraId="29946F1A" w14:textId="5EFF1931" w:rsidR="00DA5BD2" w:rsidRPr="00385F17" w:rsidRDefault="00DA5BD2" w:rsidP="00DA5BD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0614B2">
              <w:rPr>
                <w:color w:val="171717" w:themeColor="background2" w:themeShade="1A"/>
                <w:sz w:val="24"/>
                <w:szCs w:val="24"/>
              </w:rPr>
              <w:t>DATA ANALYST</w:t>
            </w:r>
            <w:r w:rsidR="007F78FD">
              <w:rPr>
                <w:color w:val="171717" w:themeColor="background2" w:themeShade="1A"/>
                <w:sz w:val="24"/>
                <w:szCs w:val="24"/>
              </w:rPr>
              <w:t>/SuPPORT</w:t>
            </w:r>
            <w:r w:rsidRPr="00385F17">
              <w:rPr>
                <w:sz w:val="24"/>
                <w:szCs w:val="24"/>
              </w:rPr>
              <w:t xml:space="preserve">, </w:t>
            </w:r>
            <w:r w:rsidRPr="00385F17">
              <w:rPr>
                <w:rStyle w:val="SubtleReference"/>
                <w:sz w:val="24"/>
                <w:szCs w:val="24"/>
              </w:rPr>
              <w:t>COOPDIGITY</w:t>
            </w:r>
          </w:p>
          <w:p w14:paraId="72BCCDC2" w14:textId="77777777" w:rsidR="00DA5BD2" w:rsidRDefault="00DA5BD2" w:rsidP="00F61DF9">
            <w:pPr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>Receiving data from client and reviewing data after imported into system.  Worked tech support tickets regarding</w:t>
            </w:r>
            <w:r w:rsidR="00C25A16">
              <w:rPr>
                <w:sz w:val="20"/>
                <w:szCs w:val="20"/>
              </w:rPr>
              <w:t xml:space="preserve"> website modifications,</w:t>
            </w:r>
            <w:r w:rsidRPr="00385F17">
              <w:rPr>
                <w:sz w:val="20"/>
                <w:szCs w:val="20"/>
              </w:rPr>
              <w:t xml:space="preserve"> data, </w:t>
            </w:r>
            <w:r w:rsidR="00C25A16">
              <w:rPr>
                <w:sz w:val="20"/>
                <w:szCs w:val="20"/>
              </w:rPr>
              <w:t xml:space="preserve">account and </w:t>
            </w:r>
            <w:r w:rsidRPr="00385F17">
              <w:rPr>
                <w:sz w:val="20"/>
                <w:szCs w:val="20"/>
              </w:rPr>
              <w:t>permission issues.</w:t>
            </w:r>
          </w:p>
          <w:p w14:paraId="2449E89E" w14:textId="18481B45" w:rsidR="00360AE3" w:rsidRDefault="00360AE3" w:rsidP="00F61DF9">
            <w:pPr>
              <w:rPr>
                <w:sz w:val="20"/>
                <w:szCs w:val="20"/>
              </w:rPr>
            </w:pPr>
          </w:p>
          <w:p w14:paraId="214AD62C" w14:textId="77777777" w:rsidR="00722FB8" w:rsidRDefault="00722FB8" w:rsidP="00F61DF9">
            <w:pPr>
              <w:rPr>
                <w:sz w:val="20"/>
                <w:szCs w:val="20"/>
              </w:rPr>
            </w:pPr>
          </w:p>
          <w:p w14:paraId="426DAA4C" w14:textId="12D8C3D9" w:rsidR="00360AE3" w:rsidRPr="00385F17" w:rsidRDefault="00F33002" w:rsidP="00360AE3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  <w:r w:rsidR="00360AE3">
              <w:rPr>
                <w:sz w:val="20"/>
                <w:szCs w:val="20"/>
              </w:rPr>
              <w:t xml:space="preserve"> 200</w:t>
            </w:r>
            <w:r w:rsidR="00C40A6C">
              <w:rPr>
                <w:sz w:val="20"/>
                <w:szCs w:val="20"/>
              </w:rPr>
              <w:t>7</w:t>
            </w:r>
            <w:r w:rsidR="00360AE3" w:rsidRPr="00385F17">
              <w:rPr>
                <w:sz w:val="20"/>
                <w:szCs w:val="20"/>
              </w:rPr>
              <w:t xml:space="preserve"> – </w:t>
            </w:r>
            <w:r w:rsidR="00850D00">
              <w:rPr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 xml:space="preserve"> 2010</w:t>
            </w:r>
          </w:p>
          <w:p w14:paraId="042B0898" w14:textId="4CDB6F8A" w:rsidR="00360AE3" w:rsidRPr="00385F17" w:rsidRDefault="00360AE3" w:rsidP="00360AE3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Owner/Videographer,</w:t>
            </w:r>
            <w:r w:rsidRPr="000614B2">
              <w:rPr>
                <w:color w:val="171717" w:themeColor="background2" w:themeShade="1A"/>
                <w:sz w:val="24"/>
                <w:szCs w:val="24"/>
              </w:rPr>
              <w:t xml:space="preserve"> </w:t>
            </w:r>
            <w:r>
              <w:rPr>
                <w:rStyle w:val="SubtleReference"/>
              </w:rPr>
              <w:t>A Majestic Moment Digital Studios</w:t>
            </w:r>
          </w:p>
          <w:p w14:paraId="3E77070C" w14:textId="481BC0A2" w:rsidR="00360AE3" w:rsidRPr="00385F17" w:rsidRDefault="00360AE3" w:rsidP="00F61D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Presenting services to prospective customers, supervis</w:t>
            </w:r>
            <w:r w:rsidR="007A6245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shoots for wedding/special event videography.  Produced DVD with interactive DVD menus and </w:t>
            </w:r>
            <w:r w:rsidR="007A6245">
              <w:rPr>
                <w:sz w:val="20"/>
                <w:szCs w:val="20"/>
              </w:rPr>
              <w:t>updated website with demo videos</w:t>
            </w:r>
            <w:r>
              <w:rPr>
                <w:sz w:val="20"/>
                <w:szCs w:val="20"/>
              </w:rPr>
              <w:t xml:space="preserve"> </w:t>
            </w:r>
            <w:r w:rsidR="007A6245">
              <w:rPr>
                <w:sz w:val="20"/>
                <w:szCs w:val="20"/>
              </w:rPr>
              <w:t>and for search engine optimization</w:t>
            </w:r>
            <w:r w:rsidR="00EA21E1">
              <w:rPr>
                <w:sz w:val="20"/>
                <w:szCs w:val="20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C9E4AB07B78D462E8DDD0C0FDC50E580"/>
        </w:placeholder>
        <w:temporary/>
        <w:showingPlcHdr/>
        <w15:appearance w15:val="hidden"/>
      </w:sdtPr>
      <w:sdtEndPr/>
      <w:sdtContent>
        <w:p w14:paraId="3E06C197" w14:textId="4F0720FD" w:rsidR="00DA59AA" w:rsidRPr="00CF1A49" w:rsidRDefault="00DA59AA" w:rsidP="00895401">
          <w:pPr>
            <w:pStyle w:val="Heading1"/>
            <w:spacing w:before="240"/>
          </w:pPr>
          <w:r w:rsidRPr="000614B2">
            <w:rPr>
              <w:color w:val="FF0000"/>
            </w:rPr>
            <w:t>Education</w:t>
          </w:r>
        </w:p>
      </w:sdtContent>
    </w:sdt>
    <w:tbl>
      <w:tblPr>
        <w:tblStyle w:val="TableGrid"/>
        <w:tblW w:w="494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36"/>
      </w:tblGrid>
      <w:tr w:rsidR="001D0BF1" w:rsidRPr="00CF1A49" w14:paraId="155FDA7D" w14:textId="77777777" w:rsidTr="0097454F">
        <w:trPr>
          <w:trHeight w:val="204"/>
        </w:trPr>
        <w:tc>
          <w:tcPr>
            <w:tcW w:w="9237" w:type="dxa"/>
          </w:tcPr>
          <w:p w14:paraId="243DA0B0" w14:textId="3E9E2F45" w:rsidR="001D0BF1" w:rsidRPr="00385F17" w:rsidRDefault="00284F8A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NOV 2019 </w:t>
            </w:r>
            <w:r w:rsidR="00D63EA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D63EA9">
              <w:rPr>
                <w:sz w:val="20"/>
                <w:szCs w:val="20"/>
              </w:rPr>
              <w:t>FEB 2020</w:t>
            </w:r>
          </w:p>
          <w:p w14:paraId="1BFEB484" w14:textId="2A31412D" w:rsidR="007538DC" w:rsidRPr="00090AA6" w:rsidRDefault="00360AE3" w:rsidP="00CB4C9A">
            <w:pPr>
              <w:pStyle w:val="Heading2"/>
              <w:contextualSpacing w:val="0"/>
              <w:outlineLvl w:val="1"/>
              <w:rPr>
                <w:b w:val="0"/>
                <w:bCs/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CERTIFICATE</w:t>
            </w:r>
            <w:r w:rsidR="001D0BF1" w:rsidRPr="000614B2">
              <w:rPr>
                <w:color w:val="171717" w:themeColor="background2" w:themeShade="1A"/>
                <w:sz w:val="24"/>
                <w:szCs w:val="24"/>
              </w:rPr>
              <w:t xml:space="preserve">, </w:t>
            </w:r>
            <w:r w:rsidRPr="00360AE3">
              <w:rPr>
                <w:b w:val="0"/>
                <w:bCs/>
                <w:color w:val="171717" w:themeColor="background2" w:themeShade="1A"/>
                <w:sz w:val="24"/>
                <w:szCs w:val="24"/>
              </w:rPr>
              <w:t xml:space="preserve">STUDENT OF </w:t>
            </w:r>
            <w:r w:rsidR="0081252E">
              <w:rPr>
                <w:b w:val="0"/>
                <w:bCs/>
                <w:color w:val="171717" w:themeColor="background2" w:themeShade="1A"/>
                <w:sz w:val="24"/>
                <w:szCs w:val="24"/>
              </w:rPr>
              <w:t xml:space="preserve">WOZ-U </w:t>
            </w:r>
            <w:r w:rsidRPr="00360AE3">
              <w:rPr>
                <w:b w:val="0"/>
                <w:bCs/>
                <w:color w:val="171717" w:themeColor="background2" w:themeShade="1A"/>
                <w:sz w:val="24"/>
                <w:szCs w:val="24"/>
              </w:rPr>
              <w:t>FULL STACK WEB DEVELOPMENT</w:t>
            </w:r>
          </w:p>
        </w:tc>
      </w:tr>
      <w:tr w:rsidR="00F61DF9" w:rsidRPr="00CF1A49" w14:paraId="65C77326" w14:textId="77777777" w:rsidTr="0097454F">
        <w:trPr>
          <w:trHeight w:val="164"/>
        </w:trPr>
        <w:tc>
          <w:tcPr>
            <w:tcW w:w="9237" w:type="dxa"/>
            <w:tcMar>
              <w:top w:w="216" w:type="dxa"/>
            </w:tcMar>
          </w:tcPr>
          <w:p w14:paraId="194D992C" w14:textId="77777777" w:rsidR="00F61DF9" w:rsidRPr="00385F17" w:rsidRDefault="00E2798B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>MAY</w:t>
            </w:r>
            <w:r w:rsidR="00F61DF9" w:rsidRPr="00385F17">
              <w:rPr>
                <w:sz w:val="20"/>
                <w:szCs w:val="20"/>
              </w:rPr>
              <w:t xml:space="preserve"> </w:t>
            </w:r>
            <w:r w:rsidRPr="00385F17">
              <w:rPr>
                <w:sz w:val="20"/>
                <w:szCs w:val="20"/>
              </w:rPr>
              <w:t>2001</w:t>
            </w:r>
          </w:p>
          <w:p w14:paraId="1D97DB5E" w14:textId="12045ADA" w:rsidR="00F61DF9" w:rsidRPr="00A167B1" w:rsidRDefault="00E2798B" w:rsidP="00A167B1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0614B2">
              <w:rPr>
                <w:color w:val="171717" w:themeColor="background2" w:themeShade="1A"/>
                <w:sz w:val="24"/>
                <w:szCs w:val="24"/>
              </w:rPr>
              <w:t xml:space="preserve">BA </w:t>
            </w:r>
            <w:r w:rsidR="00A167B1">
              <w:rPr>
                <w:color w:val="171717" w:themeColor="background2" w:themeShade="1A"/>
                <w:sz w:val="24"/>
                <w:szCs w:val="24"/>
              </w:rPr>
              <w:t>R</w:t>
            </w:r>
            <w:r w:rsidR="00A167B1">
              <w:rPr>
                <w:color w:val="171717" w:themeColor="background2" w:themeShade="1A"/>
              </w:rPr>
              <w:t>ADIO/TV ProDUCTION</w:t>
            </w:r>
            <w:r w:rsidRPr="000614B2">
              <w:rPr>
                <w:color w:val="171717" w:themeColor="background2" w:themeShade="1A"/>
                <w:sz w:val="24"/>
                <w:szCs w:val="24"/>
              </w:rPr>
              <w:t xml:space="preserve"> (</w:t>
            </w:r>
            <w:r w:rsidR="00A167B1">
              <w:rPr>
                <w:color w:val="171717" w:themeColor="background2" w:themeShade="1A"/>
                <w:sz w:val="24"/>
                <w:szCs w:val="24"/>
              </w:rPr>
              <w:t>Communications</w:t>
            </w:r>
            <w:r w:rsidRPr="000614B2">
              <w:rPr>
                <w:color w:val="171717" w:themeColor="background2" w:themeShade="1A"/>
                <w:sz w:val="24"/>
                <w:szCs w:val="24"/>
              </w:rPr>
              <w:t>)</w:t>
            </w:r>
            <w:r w:rsidR="00F61DF9" w:rsidRPr="000614B2">
              <w:rPr>
                <w:color w:val="171717" w:themeColor="background2" w:themeShade="1A"/>
                <w:sz w:val="24"/>
                <w:szCs w:val="24"/>
              </w:rPr>
              <w:t xml:space="preserve">, </w:t>
            </w:r>
            <w:r w:rsidRPr="00385F17">
              <w:rPr>
                <w:rStyle w:val="SubtleReference"/>
                <w:sz w:val="24"/>
                <w:szCs w:val="24"/>
              </w:rPr>
              <w:t>U</w:t>
            </w:r>
            <w:r w:rsidRPr="00E06B0D">
              <w:rPr>
                <w:rStyle w:val="SubtleReference"/>
                <w:color w:val="auto"/>
                <w:sz w:val="24"/>
                <w:szCs w:val="24"/>
              </w:rPr>
              <w:t>niversity of Central Florid</w:t>
            </w:r>
            <w:r w:rsidR="00A167B1">
              <w:rPr>
                <w:rStyle w:val="SubtleReference"/>
                <w:color w:val="auto"/>
                <w:sz w:val="24"/>
                <w:szCs w:val="24"/>
              </w:rPr>
              <w:t>A</w:t>
            </w:r>
          </w:p>
        </w:tc>
      </w:tr>
    </w:tbl>
    <w:p w14:paraId="718EA662" w14:textId="7E52FD22" w:rsidR="00EC3690" w:rsidRPr="00EC3690" w:rsidRDefault="00EC3690" w:rsidP="00F40D1B">
      <w:pPr>
        <w:tabs>
          <w:tab w:val="left" w:pos="1400"/>
        </w:tabs>
      </w:pPr>
    </w:p>
    <w:sectPr w:rsidR="00EC3690" w:rsidRPr="00EC3690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CB8EA" w14:textId="77777777" w:rsidR="00F24BBF" w:rsidRDefault="00F24BBF" w:rsidP="0068194B">
      <w:r>
        <w:separator/>
      </w:r>
    </w:p>
    <w:p w14:paraId="5DAEF400" w14:textId="77777777" w:rsidR="00F24BBF" w:rsidRDefault="00F24BBF"/>
    <w:p w14:paraId="1BD37BBE" w14:textId="77777777" w:rsidR="00F24BBF" w:rsidRDefault="00F24BBF"/>
  </w:endnote>
  <w:endnote w:type="continuationSeparator" w:id="0">
    <w:p w14:paraId="597F80BE" w14:textId="77777777" w:rsidR="00F24BBF" w:rsidRDefault="00F24BBF" w:rsidP="0068194B">
      <w:r>
        <w:continuationSeparator/>
      </w:r>
    </w:p>
    <w:p w14:paraId="0B7AE320" w14:textId="77777777" w:rsidR="00F24BBF" w:rsidRDefault="00F24BBF"/>
    <w:p w14:paraId="0467FDE6" w14:textId="77777777" w:rsidR="00F24BBF" w:rsidRDefault="00F24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3E5B2" w14:textId="0529334E" w:rsidR="002B2958" w:rsidRDefault="002B2958" w:rsidP="00F658F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14452" w14:textId="77777777" w:rsidR="00F24BBF" w:rsidRDefault="00F24BBF" w:rsidP="0068194B">
      <w:r>
        <w:separator/>
      </w:r>
    </w:p>
    <w:p w14:paraId="2BC6D36F" w14:textId="77777777" w:rsidR="00F24BBF" w:rsidRDefault="00F24BBF"/>
    <w:p w14:paraId="05AA1468" w14:textId="77777777" w:rsidR="00F24BBF" w:rsidRDefault="00F24BBF"/>
  </w:footnote>
  <w:footnote w:type="continuationSeparator" w:id="0">
    <w:p w14:paraId="1686AE65" w14:textId="77777777" w:rsidR="00F24BBF" w:rsidRDefault="00F24BBF" w:rsidP="0068194B">
      <w:r>
        <w:continuationSeparator/>
      </w:r>
    </w:p>
    <w:p w14:paraId="47DD037A" w14:textId="77777777" w:rsidR="00F24BBF" w:rsidRDefault="00F24BBF"/>
    <w:p w14:paraId="04DB2E4C" w14:textId="77777777" w:rsidR="00F24BBF" w:rsidRDefault="00F24B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6B9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AC9B17" wp14:editId="7EC6A2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8D51E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17"/>
    <w:rsid w:val="000001EF"/>
    <w:rsid w:val="00000B17"/>
    <w:rsid w:val="00007322"/>
    <w:rsid w:val="00007728"/>
    <w:rsid w:val="00024584"/>
    <w:rsid w:val="00024730"/>
    <w:rsid w:val="00055E95"/>
    <w:rsid w:val="000614B2"/>
    <w:rsid w:val="00067721"/>
    <w:rsid w:val="0007021F"/>
    <w:rsid w:val="00081C32"/>
    <w:rsid w:val="00082763"/>
    <w:rsid w:val="00090AA6"/>
    <w:rsid w:val="000B2BA5"/>
    <w:rsid w:val="000F2F8C"/>
    <w:rsid w:val="000F54A3"/>
    <w:rsid w:val="0010006E"/>
    <w:rsid w:val="001045A8"/>
    <w:rsid w:val="00106EF8"/>
    <w:rsid w:val="00114A91"/>
    <w:rsid w:val="00130620"/>
    <w:rsid w:val="001427E1"/>
    <w:rsid w:val="00163668"/>
    <w:rsid w:val="00171566"/>
    <w:rsid w:val="00174676"/>
    <w:rsid w:val="001755A8"/>
    <w:rsid w:val="00177050"/>
    <w:rsid w:val="00184014"/>
    <w:rsid w:val="00192008"/>
    <w:rsid w:val="001A7BDC"/>
    <w:rsid w:val="001C0E68"/>
    <w:rsid w:val="001C4B6F"/>
    <w:rsid w:val="001D0BF1"/>
    <w:rsid w:val="001D33B5"/>
    <w:rsid w:val="001E0D17"/>
    <w:rsid w:val="001E3120"/>
    <w:rsid w:val="001E7E0C"/>
    <w:rsid w:val="001F0BB0"/>
    <w:rsid w:val="001F4E6D"/>
    <w:rsid w:val="001F6140"/>
    <w:rsid w:val="00203573"/>
    <w:rsid w:val="0020597D"/>
    <w:rsid w:val="00213B4C"/>
    <w:rsid w:val="00215AFD"/>
    <w:rsid w:val="00216F9E"/>
    <w:rsid w:val="002253B0"/>
    <w:rsid w:val="00234BF8"/>
    <w:rsid w:val="00236D54"/>
    <w:rsid w:val="00241D8C"/>
    <w:rsid w:val="00241FDB"/>
    <w:rsid w:val="0024720C"/>
    <w:rsid w:val="002617AE"/>
    <w:rsid w:val="002638D0"/>
    <w:rsid w:val="002647D3"/>
    <w:rsid w:val="002733FA"/>
    <w:rsid w:val="00275EAE"/>
    <w:rsid w:val="00284F8A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AE3"/>
    <w:rsid w:val="00366398"/>
    <w:rsid w:val="00385F17"/>
    <w:rsid w:val="003A0632"/>
    <w:rsid w:val="003A1F21"/>
    <w:rsid w:val="003A30E5"/>
    <w:rsid w:val="003A6ADF"/>
    <w:rsid w:val="003B5928"/>
    <w:rsid w:val="003D380F"/>
    <w:rsid w:val="003E160D"/>
    <w:rsid w:val="003F1D5F"/>
    <w:rsid w:val="003F6DD9"/>
    <w:rsid w:val="00405128"/>
    <w:rsid w:val="00406CFF"/>
    <w:rsid w:val="00416B25"/>
    <w:rsid w:val="00420592"/>
    <w:rsid w:val="004319E0"/>
    <w:rsid w:val="00437E8C"/>
    <w:rsid w:val="00440225"/>
    <w:rsid w:val="004473FE"/>
    <w:rsid w:val="00452C1E"/>
    <w:rsid w:val="004565EA"/>
    <w:rsid w:val="004726BC"/>
    <w:rsid w:val="00474105"/>
    <w:rsid w:val="00480E6E"/>
    <w:rsid w:val="00486277"/>
    <w:rsid w:val="00486C1C"/>
    <w:rsid w:val="00494CF6"/>
    <w:rsid w:val="00495F8D"/>
    <w:rsid w:val="004A1FAE"/>
    <w:rsid w:val="004A32FF"/>
    <w:rsid w:val="004A5D1F"/>
    <w:rsid w:val="004B06EB"/>
    <w:rsid w:val="004B6AD0"/>
    <w:rsid w:val="004C2D5D"/>
    <w:rsid w:val="004C33E1"/>
    <w:rsid w:val="004E01EB"/>
    <w:rsid w:val="004E2794"/>
    <w:rsid w:val="00510392"/>
    <w:rsid w:val="00513E2A"/>
    <w:rsid w:val="00551487"/>
    <w:rsid w:val="00566A35"/>
    <w:rsid w:val="0056701E"/>
    <w:rsid w:val="005740D7"/>
    <w:rsid w:val="005A0F26"/>
    <w:rsid w:val="005A1B10"/>
    <w:rsid w:val="005A6850"/>
    <w:rsid w:val="005B1B1B"/>
    <w:rsid w:val="005C41BE"/>
    <w:rsid w:val="005C5932"/>
    <w:rsid w:val="005D3CA7"/>
    <w:rsid w:val="005D4CC1"/>
    <w:rsid w:val="005F4B91"/>
    <w:rsid w:val="005F55D2"/>
    <w:rsid w:val="0062312F"/>
    <w:rsid w:val="00625DDC"/>
    <w:rsid w:val="00625F2C"/>
    <w:rsid w:val="00636485"/>
    <w:rsid w:val="006618E9"/>
    <w:rsid w:val="0067014D"/>
    <w:rsid w:val="0068194B"/>
    <w:rsid w:val="006849A3"/>
    <w:rsid w:val="00692703"/>
    <w:rsid w:val="006A1962"/>
    <w:rsid w:val="006B1AC0"/>
    <w:rsid w:val="006B5D48"/>
    <w:rsid w:val="006B7D7B"/>
    <w:rsid w:val="006C164C"/>
    <w:rsid w:val="006C1A5E"/>
    <w:rsid w:val="006E1507"/>
    <w:rsid w:val="00705265"/>
    <w:rsid w:val="00712D8B"/>
    <w:rsid w:val="00713B8E"/>
    <w:rsid w:val="00722FB8"/>
    <w:rsid w:val="00726FC2"/>
    <w:rsid w:val="007273B7"/>
    <w:rsid w:val="00731817"/>
    <w:rsid w:val="00733E0A"/>
    <w:rsid w:val="0074403D"/>
    <w:rsid w:val="00746D44"/>
    <w:rsid w:val="007538DC"/>
    <w:rsid w:val="00757803"/>
    <w:rsid w:val="0078660B"/>
    <w:rsid w:val="0079206B"/>
    <w:rsid w:val="00796076"/>
    <w:rsid w:val="007A6245"/>
    <w:rsid w:val="007C0566"/>
    <w:rsid w:val="007C606B"/>
    <w:rsid w:val="007E6A61"/>
    <w:rsid w:val="007E7F45"/>
    <w:rsid w:val="007F78FD"/>
    <w:rsid w:val="00801140"/>
    <w:rsid w:val="00803404"/>
    <w:rsid w:val="008104E7"/>
    <w:rsid w:val="0081252E"/>
    <w:rsid w:val="00834955"/>
    <w:rsid w:val="00843065"/>
    <w:rsid w:val="00850D00"/>
    <w:rsid w:val="00855B59"/>
    <w:rsid w:val="00860461"/>
    <w:rsid w:val="0086487C"/>
    <w:rsid w:val="00870B20"/>
    <w:rsid w:val="008829F8"/>
    <w:rsid w:val="00883456"/>
    <w:rsid w:val="00885897"/>
    <w:rsid w:val="00886A4F"/>
    <w:rsid w:val="00895401"/>
    <w:rsid w:val="00897788"/>
    <w:rsid w:val="008A6538"/>
    <w:rsid w:val="008C7056"/>
    <w:rsid w:val="008F3B14"/>
    <w:rsid w:val="00901899"/>
    <w:rsid w:val="0090344B"/>
    <w:rsid w:val="00905715"/>
    <w:rsid w:val="0091321E"/>
    <w:rsid w:val="00913946"/>
    <w:rsid w:val="00914294"/>
    <w:rsid w:val="00917AEA"/>
    <w:rsid w:val="0092726B"/>
    <w:rsid w:val="009361BA"/>
    <w:rsid w:val="00944F78"/>
    <w:rsid w:val="009510E7"/>
    <w:rsid w:val="00952C89"/>
    <w:rsid w:val="009571D8"/>
    <w:rsid w:val="009650EA"/>
    <w:rsid w:val="0097454F"/>
    <w:rsid w:val="0097602E"/>
    <w:rsid w:val="0097790C"/>
    <w:rsid w:val="0098506E"/>
    <w:rsid w:val="009A3DCE"/>
    <w:rsid w:val="009A44CE"/>
    <w:rsid w:val="009C4DFC"/>
    <w:rsid w:val="009C5A2E"/>
    <w:rsid w:val="009D44F8"/>
    <w:rsid w:val="009E3160"/>
    <w:rsid w:val="009F220C"/>
    <w:rsid w:val="009F3B05"/>
    <w:rsid w:val="009F4931"/>
    <w:rsid w:val="00A14534"/>
    <w:rsid w:val="00A167B1"/>
    <w:rsid w:val="00A16DAA"/>
    <w:rsid w:val="00A20FBF"/>
    <w:rsid w:val="00A24162"/>
    <w:rsid w:val="00A25023"/>
    <w:rsid w:val="00A270EA"/>
    <w:rsid w:val="00A3278C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0472"/>
    <w:rsid w:val="00AC3312"/>
    <w:rsid w:val="00AD360E"/>
    <w:rsid w:val="00AD40FB"/>
    <w:rsid w:val="00AD782D"/>
    <w:rsid w:val="00AE7650"/>
    <w:rsid w:val="00B078C4"/>
    <w:rsid w:val="00B10EBE"/>
    <w:rsid w:val="00B236F1"/>
    <w:rsid w:val="00B30A9A"/>
    <w:rsid w:val="00B50F99"/>
    <w:rsid w:val="00B51D1B"/>
    <w:rsid w:val="00B540F4"/>
    <w:rsid w:val="00B60FD0"/>
    <w:rsid w:val="00B622DF"/>
    <w:rsid w:val="00B6332A"/>
    <w:rsid w:val="00B7204D"/>
    <w:rsid w:val="00B81760"/>
    <w:rsid w:val="00B8494C"/>
    <w:rsid w:val="00BA1546"/>
    <w:rsid w:val="00BB4E51"/>
    <w:rsid w:val="00BD431F"/>
    <w:rsid w:val="00BE423E"/>
    <w:rsid w:val="00BF61AC"/>
    <w:rsid w:val="00C02847"/>
    <w:rsid w:val="00C226D9"/>
    <w:rsid w:val="00C25A16"/>
    <w:rsid w:val="00C40A6C"/>
    <w:rsid w:val="00C47FA6"/>
    <w:rsid w:val="00C57FC6"/>
    <w:rsid w:val="00C66A7D"/>
    <w:rsid w:val="00C779DA"/>
    <w:rsid w:val="00C814F7"/>
    <w:rsid w:val="00C95540"/>
    <w:rsid w:val="00CA4B4D"/>
    <w:rsid w:val="00CB35C3"/>
    <w:rsid w:val="00CB4C9A"/>
    <w:rsid w:val="00CC043D"/>
    <w:rsid w:val="00CD323D"/>
    <w:rsid w:val="00CE3374"/>
    <w:rsid w:val="00CE4030"/>
    <w:rsid w:val="00CE64B3"/>
    <w:rsid w:val="00CF1A49"/>
    <w:rsid w:val="00D05E12"/>
    <w:rsid w:val="00D0630C"/>
    <w:rsid w:val="00D243A9"/>
    <w:rsid w:val="00D305E5"/>
    <w:rsid w:val="00D37CD3"/>
    <w:rsid w:val="00D43A2A"/>
    <w:rsid w:val="00D63EA9"/>
    <w:rsid w:val="00D66A52"/>
    <w:rsid w:val="00D66EFA"/>
    <w:rsid w:val="00D72A2D"/>
    <w:rsid w:val="00D9521A"/>
    <w:rsid w:val="00DA3914"/>
    <w:rsid w:val="00DA59AA"/>
    <w:rsid w:val="00DA5BD2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E16"/>
    <w:rsid w:val="00E06B0D"/>
    <w:rsid w:val="00E14498"/>
    <w:rsid w:val="00E2397A"/>
    <w:rsid w:val="00E247BA"/>
    <w:rsid w:val="00E254DB"/>
    <w:rsid w:val="00E2798B"/>
    <w:rsid w:val="00E300FC"/>
    <w:rsid w:val="00E362DB"/>
    <w:rsid w:val="00E5632B"/>
    <w:rsid w:val="00E70240"/>
    <w:rsid w:val="00E71E6B"/>
    <w:rsid w:val="00E81CC5"/>
    <w:rsid w:val="00E85A87"/>
    <w:rsid w:val="00E85B4A"/>
    <w:rsid w:val="00E87FD9"/>
    <w:rsid w:val="00E9528E"/>
    <w:rsid w:val="00EA21E1"/>
    <w:rsid w:val="00EA5099"/>
    <w:rsid w:val="00EB14CA"/>
    <w:rsid w:val="00EC1351"/>
    <w:rsid w:val="00EC3690"/>
    <w:rsid w:val="00EC4CBF"/>
    <w:rsid w:val="00EE2CA8"/>
    <w:rsid w:val="00EF17E8"/>
    <w:rsid w:val="00EF51D9"/>
    <w:rsid w:val="00F024EE"/>
    <w:rsid w:val="00F130DD"/>
    <w:rsid w:val="00F24884"/>
    <w:rsid w:val="00F24BBF"/>
    <w:rsid w:val="00F33002"/>
    <w:rsid w:val="00F40D1B"/>
    <w:rsid w:val="00F452E3"/>
    <w:rsid w:val="00F476C4"/>
    <w:rsid w:val="00F61DF9"/>
    <w:rsid w:val="00F658F0"/>
    <w:rsid w:val="00F773A9"/>
    <w:rsid w:val="00F81960"/>
    <w:rsid w:val="00F8769D"/>
    <w:rsid w:val="00F87D25"/>
    <w:rsid w:val="00F9350C"/>
    <w:rsid w:val="00F94EB5"/>
    <w:rsid w:val="00F9624D"/>
    <w:rsid w:val="00FB31C1"/>
    <w:rsid w:val="00FB58F2"/>
    <w:rsid w:val="00FC47E9"/>
    <w:rsid w:val="00FC6AEA"/>
    <w:rsid w:val="00FD3D13"/>
    <w:rsid w:val="00FE41E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B481FB"/>
  <w15:chartTrackingRefBased/>
  <w15:docId w15:val="{82A79F3C-FCCC-4E29-A27E-BF097119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65A35E339A412C88F46F453C30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F8185-EC15-4EFD-882C-4471AAF7CE7D}"/>
      </w:docPartPr>
      <w:docPartBody>
        <w:p w:rsidR="00E66111" w:rsidRDefault="003C02E8">
          <w:pPr>
            <w:pStyle w:val="2B65A35E339A412C88F46F453C304664"/>
          </w:pPr>
          <w:r w:rsidRPr="00CF1A49">
            <w:t>·</w:t>
          </w:r>
        </w:p>
      </w:docPartBody>
    </w:docPart>
    <w:docPart>
      <w:docPartPr>
        <w:name w:val="15C7F97D5847478AA44E3131CBC6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8D1C-ED12-450E-8DE9-C5234DA7ED8A}"/>
      </w:docPartPr>
      <w:docPartBody>
        <w:p w:rsidR="00E66111" w:rsidRDefault="003C02E8">
          <w:pPr>
            <w:pStyle w:val="15C7F97D5847478AA44E3131CBC6AF71"/>
          </w:pPr>
          <w:r w:rsidRPr="00CF1A49">
            <w:t>·</w:t>
          </w:r>
        </w:p>
      </w:docPartBody>
    </w:docPart>
    <w:docPart>
      <w:docPartPr>
        <w:name w:val="88E2DBE3B2B44540A48E85FF9E3E0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22C0-AF5C-4C53-BF53-93487915D7FE}"/>
      </w:docPartPr>
      <w:docPartBody>
        <w:p w:rsidR="00E66111" w:rsidRDefault="003C02E8">
          <w:pPr>
            <w:pStyle w:val="88E2DBE3B2B44540A48E85FF9E3E07C1"/>
          </w:pPr>
          <w:r w:rsidRPr="00CF1A49">
            <w:t>·</w:t>
          </w:r>
        </w:p>
      </w:docPartBody>
    </w:docPart>
    <w:docPart>
      <w:docPartPr>
        <w:name w:val="C9E4AB07B78D462E8DDD0C0FDC50E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106FC-8777-4B62-BBB8-2DDE1C8380F3}"/>
      </w:docPartPr>
      <w:docPartBody>
        <w:p w:rsidR="00E66111" w:rsidRDefault="003C02E8">
          <w:pPr>
            <w:pStyle w:val="C9E4AB07B78D462E8DDD0C0FDC50E580"/>
          </w:pPr>
          <w:r w:rsidRPr="00CF1A49">
            <w:t>Education</w:t>
          </w:r>
        </w:p>
      </w:docPartBody>
    </w:docPart>
    <w:docPart>
      <w:docPartPr>
        <w:name w:val="7D2CC27418984E7AABBCBC3FE0FA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A60F2-E123-461C-B530-880FCB7CC1DA}"/>
      </w:docPartPr>
      <w:docPartBody>
        <w:p w:rsidR="00FA56CE" w:rsidRDefault="00C26928" w:rsidP="00C26928">
          <w:pPr>
            <w:pStyle w:val="7D2CC27418984E7AABBCBC3FE0FAAA2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E8"/>
    <w:rsid w:val="003C02E8"/>
    <w:rsid w:val="003D7B55"/>
    <w:rsid w:val="008375BA"/>
    <w:rsid w:val="00837826"/>
    <w:rsid w:val="00887E3B"/>
    <w:rsid w:val="009A79D3"/>
    <w:rsid w:val="00C26928"/>
    <w:rsid w:val="00C7133D"/>
    <w:rsid w:val="00E66111"/>
    <w:rsid w:val="00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E0ECEC25A4122887126C86D5FE08C">
    <w:name w:val="DD3E0ECEC25A4122887126C86D5FE08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E61D17848184DBDAC1AB665E880360A">
    <w:name w:val="8E61D17848184DBDAC1AB665E880360A"/>
  </w:style>
  <w:style w:type="paragraph" w:customStyle="1" w:styleId="CA55E90609DA4DB88ACD3E2D8EFA02DA">
    <w:name w:val="CA55E90609DA4DB88ACD3E2D8EFA02DA"/>
  </w:style>
  <w:style w:type="paragraph" w:customStyle="1" w:styleId="2B65A35E339A412C88F46F453C304664">
    <w:name w:val="2B65A35E339A412C88F46F453C304664"/>
  </w:style>
  <w:style w:type="paragraph" w:customStyle="1" w:styleId="020D558377E942CCA50B2FA1393163DF">
    <w:name w:val="020D558377E942CCA50B2FA1393163DF"/>
  </w:style>
  <w:style w:type="paragraph" w:customStyle="1" w:styleId="7134A8AE41C54E2CA8398D70DDED3D2B">
    <w:name w:val="7134A8AE41C54E2CA8398D70DDED3D2B"/>
  </w:style>
  <w:style w:type="paragraph" w:customStyle="1" w:styleId="15C7F97D5847478AA44E3131CBC6AF71">
    <w:name w:val="15C7F97D5847478AA44E3131CBC6AF71"/>
  </w:style>
  <w:style w:type="paragraph" w:customStyle="1" w:styleId="99F80D1DE8ED4DDC8DA274E99030A7F6">
    <w:name w:val="99F80D1DE8ED4DDC8DA274E99030A7F6"/>
  </w:style>
  <w:style w:type="paragraph" w:customStyle="1" w:styleId="88E2DBE3B2B44540A48E85FF9E3E07C1">
    <w:name w:val="88E2DBE3B2B44540A48E85FF9E3E07C1"/>
  </w:style>
  <w:style w:type="paragraph" w:customStyle="1" w:styleId="6C4C09DF6D94483E8532C44021493302">
    <w:name w:val="6C4C09DF6D94483E8532C44021493302"/>
  </w:style>
  <w:style w:type="paragraph" w:customStyle="1" w:styleId="DCC245C3E7B14A22B17F7A321944521D">
    <w:name w:val="DCC245C3E7B14A22B17F7A321944521D"/>
  </w:style>
  <w:style w:type="paragraph" w:customStyle="1" w:styleId="8085FE653D4E4BBF90B67CCC47BE3688">
    <w:name w:val="8085FE653D4E4BBF90B67CCC47BE3688"/>
  </w:style>
  <w:style w:type="paragraph" w:customStyle="1" w:styleId="E44C2F4172074DFF9BB9AE5DABE29E42">
    <w:name w:val="E44C2F4172074DFF9BB9AE5DABE29E42"/>
  </w:style>
  <w:style w:type="paragraph" w:customStyle="1" w:styleId="48321935E2244E2186FF60960D3C22A0">
    <w:name w:val="48321935E2244E2186FF60960D3C22A0"/>
  </w:style>
  <w:style w:type="paragraph" w:customStyle="1" w:styleId="5A14287AA66143DCBF15FBD8EA402E1A">
    <w:name w:val="5A14287AA66143DCBF15FBD8EA402E1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93B356F413E4D89BC87D12F16F8BCE2">
    <w:name w:val="593B356F413E4D89BC87D12F16F8BCE2"/>
  </w:style>
  <w:style w:type="paragraph" w:customStyle="1" w:styleId="5E1BE3DE6BF4448E882045EA4BDA8E04">
    <w:name w:val="5E1BE3DE6BF4448E882045EA4BDA8E04"/>
  </w:style>
  <w:style w:type="paragraph" w:customStyle="1" w:styleId="912DD89664814E1FAC910CBD556F781C">
    <w:name w:val="912DD89664814E1FAC910CBD556F781C"/>
  </w:style>
  <w:style w:type="paragraph" w:customStyle="1" w:styleId="8E6644CF7CF24A0DAA01E8F4F1156E18">
    <w:name w:val="8E6644CF7CF24A0DAA01E8F4F1156E18"/>
  </w:style>
  <w:style w:type="paragraph" w:customStyle="1" w:styleId="6ECE73FFEFAB43E6A633E757092B2918">
    <w:name w:val="6ECE73FFEFAB43E6A633E757092B2918"/>
  </w:style>
  <w:style w:type="paragraph" w:customStyle="1" w:styleId="3DC155D33B6A4DCE9D56612FE85FD236">
    <w:name w:val="3DC155D33B6A4DCE9D56612FE85FD236"/>
  </w:style>
  <w:style w:type="paragraph" w:customStyle="1" w:styleId="125C378D47824AA086A406BCDBC32EBD">
    <w:name w:val="125C378D47824AA086A406BCDBC32EBD"/>
  </w:style>
  <w:style w:type="paragraph" w:customStyle="1" w:styleId="C9E4AB07B78D462E8DDD0C0FDC50E580">
    <w:name w:val="C9E4AB07B78D462E8DDD0C0FDC50E580"/>
  </w:style>
  <w:style w:type="paragraph" w:customStyle="1" w:styleId="85AF422FA3FE4C429030A0E70D5944F2">
    <w:name w:val="85AF422FA3FE4C429030A0E70D5944F2"/>
  </w:style>
  <w:style w:type="paragraph" w:customStyle="1" w:styleId="DA43450D3A844C83A3E3AF7EE941D2A4">
    <w:name w:val="DA43450D3A844C83A3E3AF7EE941D2A4"/>
  </w:style>
  <w:style w:type="paragraph" w:customStyle="1" w:styleId="3926B216F5334777AE0E21C9D5D5C93B">
    <w:name w:val="3926B216F5334777AE0E21C9D5D5C93B"/>
  </w:style>
  <w:style w:type="paragraph" w:customStyle="1" w:styleId="9537EAB35A7F480F81E85AC4676FA848">
    <w:name w:val="9537EAB35A7F480F81E85AC4676FA848"/>
  </w:style>
  <w:style w:type="paragraph" w:customStyle="1" w:styleId="248887C67A924993931DD590E94254BA">
    <w:name w:val="248887C67A924993931DD590E94254BA"/>
  </w:style>
  <w:style w:type="paragraph" w:customStyle="1" w:styleId="EB064458EB0C48DDA124240867B8ED7D">
    <w:name w:val="EB064458EB0C48DDA124240867B8ED7D"/>
  </w:style>
  <w:style w:type="paragraph" w:customStyle="1" w:styleId="11F946A26B504C599AA69322D44F5FAE">
    <w:name w:val="11F946A26B504C599AA69322D44F5FAE"/>
  </w:style>
  <w:style w:type="paragraph" w:customStyle="1" w:styleId="A3E7B72A570E458988B175005D985282">
    <w:name w:val="A3E7B72A570E458988B175005D985282"/>
  </w:style>
  <w:style w:type="paragraph" w:customStyle="1" w:styleId="C3AF39F74DEC4176BABAE2B9BAF01D05">
    <w:name w:val="C3AF39F74DEC4176BABAE2B9BAF01D05"/>
  </w:style>
  <w:style w:type="paragraph" w:customStyle="1" w:styleId="B81E2FE136C546A0AA5B21EA2B974377">
    <w:name w:val="B81E2FE136C546A0AA5B21EA2B974377"/>
  </w:style>
  <w:style w:type="paragraph" w:customStyle="1" w:styleId="0852278A5D714B1C9C34F57AD2305555">
    <w:name w:val="0852278A5D714B1C9C34F57AD2305555"/>
  </w:style>
  <w:style w:type="paragraph" w:customStyle="1" w:styleId="5A41771EDE504B15B1E8C26D60AE7340">
    <w:name w:val="5A41771EDE504B15B1E8C26D60AE7340"/>
  </w:style>
  <w:style w:type="paragraph" w:customStyle="1" w:styleId="9C51C07CD8274282959D82A578E3BC48">
    <w:name w:val="9C51C07CD8274282959D82A578E3BC48"/>
  </w:style>
  <w:style w:type="paragraph" w:customStyle="1" w:styleId="6A9AE5F31736481B98421556BA4519DB">
    <w:name w:val="6A9AE5F31736481B98421556BA4519DB"/>
  </w:style>
  <w:style w:type="paragraph" w:customStyle="1" w:styleId="3225EFC7ADD44EF986F66276E622E291">
    <w:name w:val="3225EFC7ADD44EF986F66276E622E291"/>
  </w:style>
  <w:style w:type="paragraph" w:customStyle="1" w:styleId="D505DF49A5BF446197107EA1FE740541">
    <w:name w:val="D505DF49A5BF446197107EA1FE740541"/>
  </w:style>
  <w:style w:type="paragraph" w:customStyle="1" w:styleId="D95213BFB8E34685A012B9F1CA4CC524">
    <w:name w:val="D95213BFB8E34685A012B9F1CA4CC524"/>
  </w:style>
  <w:style w:type="paragraph" w:customStyle="1" w:styleId="A08D2142A1BA44C9B6DA72C7F13F0C3C">
    <w:name w:val="A08D2142A1BA44C9B6DA72C7F13F0C3C"/>
  </w:style>
  <w:style w:type="paragraph" w:customStyle="1" w:styleId="3B6234BDA366433490520C8A00DFB6ED">
    <w:name w:val="3B6234BDA366433490520C8A00DFB6ED"/>
    <w:rsid w:val="00C26928"/>
  </w:style>
  <w:style w:type="paragraph" w:customStyle="1" w:styleId="7D2CC27418984E7AABBCBC3FE0FAAA28">
    <w:name w:val="7D2CC27418984E7AABBCBC3FE0FAAA28"/>
    <w:rsid w:val="00C26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7701-B01C-46E7-BC74-1B25EF57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58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Weldin</dc:creator>
  <cp:keywords/>
  <dc:description/>
  <cp:lastModifiedBy>Daniel Fanelli</cp:lastModifiedBy>
  <cp:revision>40</cp:revision>
  <cp:lastPrinted>2019-09-22T21:41:00Z</cp:lastPrinted>
  <dcterms:created xsi:type="dcterms:W3CDTF">2020-01-14T06:05:00Z</dcterms:created>
  <dcterms:modified xsi:type="dcterms:W3CDTF">2020-01-14T07:02:00Z</dcterms:modified>
  <cp:category/>
</cp:coreProperties>
</file>